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C15A" w14:textId="01DDD79B" w:rsidR="00C41C3A" w:rsidRPr="00C15434" w:rsidRDefault="004D7635" w:rsidP="00073CC7">
      <w:pPr>
        <w:pStyle w:val="Fotografia"/>
        <w:rPr>
          <w:rFonts w:ascii="Arial" w:hAnsi="Arial" w:cs="Arial"/>
          <w:sz w:val="20"/>
          <w:szCs w:val="20"/>
        </w:rPr>
      </w:pPr>
      <w:r w:rsidRPr="00C1543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570F38" wp14:editId="4A5B71A7">
            <wp:extent cx="2535555" cy="1006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4660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B79C" w14:textId="1E274F20" w:rsidR="00C41C3A" w:rsidRPr="00C15434" w:rsidRDefault="00EE5704" w:rsidP="00073CC7">
      <w:pPr>
        <w:pStyle w:val="Ttulo"/>
        <w:rPr>
          <w:rFonts w:ascii="Arial" w:hAnsi="Arial" w:cs="Arial"/>
          <w:sz w:val="36"/>
          <w:szCs w:val="10"/>
        </w:rPr>
      </w:pPr>
      <w:r w:rsidRPr="00C15434">
        <w:rPr>
          <w:rFonts w:ascii="Arial" w:hAnsi="Arial" w:cs="Arial"/>
          <w:sz w:val="36"/>
          <w:szCs w:val="10"/>
        </w:rPr>
        <w:t>Licenciatura de Engenharia Informática</w:t>
      </w:r>
    </w:p>
    <w:p w14:paraId="65135371" w14:textId="30EE3F43" w:rsidR="00073CC7" w:rsidRPr="00C15434" w:rsidRDefault="00073CC7" w:rsidP="00073CC7">
      <w:pPr>
        <w:pStyle w:val="Ttulo"/>
        <w:rPr>
          <w:rFonts w:ascii="Arial" w:hAnsi="Arial" w:cs="Arial"/>
          <w:sz w:val="36"/>
          <w:szCs w:val="10"/>
        </w:rPr>
      </w:pPr>
      <w:r w:rsidRPr="00C15434">
        <w:rPr>
          <w:rFonts w:ascii="Arial" w:hAnsi="Arial" w:cs="Arial"/>
          <w:sz w:val="36"/>
          <w:szCs w:val="10"/>
        </w:rPr>
        <w:t>Ramo de Desenvolvimento de Aplicações</w:t>
      </w:r>
    </w:p>
    <w:p w14:paraId="650B6761" w14:textId="6B37C1E7" w:rsidR="00D30007" w:rsidRPr="00C15434" w:rsidRDefault="00D30007" w:rsidP="00073CC7">
      <w:pPr>
        <w:pStyle w:val="Fotografia"/>
        <w:rPr>
          <w:rFonts w:ascii="Arial" w:hAnsi="Arial" w:cs="Arial"/>
          <w:sz w:val="20"/>
          <w:szCs w:val="20"/>
        </w:rPr>
      </w:pPr>
    </w:p>
    <w:p w14:paraId="5516B247" w14:textId="77777777" w:rsidR="00311A7B" w:rsidRPr="00C15434" w:rsidRDefault="00311A7B" w:rsidP="00073CC7">
      <w:pPr>
        <w:pStyle w:val="Fotografia"/>
        <w:rPr>
          <w:rFonts w:ascii="Arial" w:hAnsi="Arial" w:cs="Arial"/>
          <w:sz w:val="20"/>
          <w:szCs w:val="20"/>
        </w:rPr>
      </w:pPr>
    </w:p>
    <w:p w14:paraId="537ED6D8" w14:textId="2FD14055" w:rsidR="00C6554A" w:rsidRPr="00C15434" w:rsidRDefault="00D30007" w:rsidP="00073CC7">
      <w:pPr>
        <w:pStyle w:val="Ttulo"/>
        <w:rPr>
          <w:rFonts w:ascii="Arial" w:hAnsi="Arial" w:cs="Arial"/>
          <w:sz w:val="56"/>
          <w:szCs w:val="20"/>
        </w:rPr>
      </w:pPr>
      <w:r w:rsidRPr="00C15434">
        <w:rPr>
          <w:rFonts w:ascii="Arial" w:hAnsi="Arial" w:cs="Arial"/>
          <w:sz w:val="56"/>
          <w:szCs w:val="20"/>
        </w:rPr>
        <w:t>Trabalho Prático</w:t>
      </w:r>
      <w:r w:rsidR="00311A7B" w:rsidRPr="00C15434">
        <w:rPr>
          <w:rFonts w:ascii="Arial" w:hAnsi="Arial" w:cs="Arial"/>
          <w:sz w:val="56"/>
          <w:szCs w:val="20"/>
        </w:rPr>
        <w:t xml:space="preserve"> de</w:t>
      </w:r>
    </w:p>
    <w:p w14:paraId="54735153" w14:textId="7AF6508E" w:rsidR="00AF5DAB" w:rsidRPr="00C15434" w:rsidRDefault="00EE5704" w:rsidP="00AF5DAB">
      <w:pPr>
        <w:pStyle w:val="Ttulo"/>
        <w:rPr>
          <w:rFonts w:ascii="Arial" w:hAnsi="Arial" w:cs="Arial"/>
          <w:sz w:val="56"/>
          <w:szCs w:val="20"/>
        </w:rPr>
      </w:pPr>
      <w:r w:rsidRPr="00C15434">
        <w:rPr>
          <w:rFonts w:ascii="Arial" w:hAnsi="Arial" w:cs="Arial"/>
          <w:sz w:val="56"/>
          <w:szCs w:val="20"/>
        </w:rPr>
        <w:t>Programação Avançada</w:t>
      </w:r>
    </w:p>
    <w:p w14:paraId="22360B34" w14:textId="77777777" w:rsidR="00AF5DAB" w:rsidRPr="00B64F39" w:rsidRDefault="00AF5DAB" w:rsidP="00AF5DAB">
      <w:pPr>
        <w:pStyle w:val="Subttulo"/>
        <w:rPr>
          <w:rFonts w:ascii="Arial" w:hAnsi="Arial" w:cs="Arial"/>
          <w:color w:val="auto"/>
          <w:sz w:val="24"/>
          <w:szCs w:val="20"/>
        </w:rPr>
      </w:pPr>
    </w:p>
    <w:p w14:paraId="0CDB3754" w14:textId="50E6570D" w:rsidR="00AF5DAB" w:rsidRPr="00B64F39" w:rsidRDefault="00AF5DAB" w:rsidP="00AF5DAB">
      <w:pPr>
        <w:pStyle w:val="Subttulo"/>
        <w:rPr>
          <w:rFonts w:ascii="Arial" w:hAnsi="Arial" w:cs="Arial"/>
          <w:color w:val="auto"/>
          <w:sz w:val="24"/>
          <w:szCs w:val="20"/>
        </w:rPr>
      </w:pPr>
      <w:r w:rsidRPr="00B64F39">
        <w:rPr>
          <w:rFonts w:ascii="Arial" w:hAnsi="Arial" w:cs="Arial"/>
          <w:color w:val="auto"/>
          <w:sz w:val="24"/>
          <w:szCs w:val="20"/>
        </w:rPr>
        <w:t>Meta 1</w:t>
      </w:r>
    </w:p>
    <w:p w14:paraId="5C61564E" w14:textId="0286EA68" w:rsidR="00311A7B" w:rsidRPr="00C15434" w:rsidRDefault="00311A7B" w:rsidP="00AF5DAB">
      <w:pPr>
        <w:pStyle w:val="Subttulo"/>
        <w:rPr>
          <w:rFonts w:ascii="Arial" w:hAnsi="Arial" w:cs="Arial"/>
          <w:sz w:val="56"/>
          <w:szCs w:val="20"/>
        </w:rPr>
      </w:pPr>
      <w:r w:rsidRPr="00C15434">
        <w:rPr>
          <w:rFonts w:ascii="Arial" w:hAnsi="Arial" w:cs="Arial"/>
          <w:noProof/>
          <w:sz w:val="56"/>
          <w:szCs w:val="20"/>
        </w:rPr>
        <w:drawing>
          <wp:inline distT="0" distB="0" distL="0" distR="0" wp14:anchorId="1AB8020F" wp14:editId="2033C787">
            <wp:extent cx="4087906" cy="2288066"/>
            <wp:effectExtent l="0" t="0" r="8255" b="0"/>
            <wp:docPr id="3" name="Imagem 3" descr="Logo Java: valor, história, png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Java: valor, história, png, vect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42" cy="22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233B" w14:textId="1090F005" w:rsidR="00311A7B" w:rsidRPr="00C15434" w:rsidRDefault="00311A7B" w:rsidP="00073CC7">
      <w:pPr>
        <w:pStyle w:val="Ttulo"/>
        <w:rPr>
          <w:rFonts w:ascii="Arial" w:hAnsi="Arial" w:cs="Arial"/>
          <w:sz w:val="56"/>
          <w:szCs w:val="20"/>
        </w:rPr>
      </w:pPr>
    </w:p>
    <w:p w14:paraId="2354A8C4" w14:textId="77777777" w:rsidR="00311A7B" w:rsidRPr="00C15434" w:rsidRDefault="00311A7B" w:rsidP="00073CC7">
      <w:pPr>
        <w:pStyle w:val="Ttulo"/>
        <w:rPr>
          <w:rFonts w:ascii="Arial" w:hAnsi="Arial" w:cs="Arial"/>
          <w:sz w:val="56"/>
          <w:szCs w:val="20"/>
        </w:rPr>
      </w:pPr>
    </w:p>
    <w:p w14:paraId="4404F2B6" w14:textId="704C8066" w:rsidR="00C6554A" w:rsidRPr="00C15434" w:rsidRDefault="00EE5704" w:rsidP="00073CC7">
      <w:pPr>
        <w:pStyle w:val="Ttulo"/>
        <w:rPr>
          <w:rFonts w:ascii="Arial" w:hAnsi="Arial" w:cs="Arial"/>
          <w:color w:val="auto"/>
          <w:sz w:val="36"/>
          <w:szCs w:val="12"/>
        </w:rPr>
      </w:pPr>
      <w:r w:rsidRPr="00C15434">
        <w:rPr>
          <w:rFonts w:ascii="Arial" w:hAnsi="Arial" w:cs="Arial"/>
          <w:color w:val="auto"/>
          <w:sz w:val="36"/>
          <w:szCs w:val="12"/>
        </w:rPr>
        <w:t>4 em Linha – 2020/2021</w:t>
      </w:r>
    </w:p>
    <w:p w14:paraId="41E6B062" w14:textId="0C730CCD" w:rsidR="00EE5704" w:rsidRPr="00C15434" w:rsidRDefault="00EE5704" w:rsidP="00073CC7">
      <w:pPr>
        <w:pStyle w:val="Subttulo"/>
        <w:rPr>
          <w:rFonts w:ascii="Arial" w:hAnsi="Arial" w:cs="Arial"/>
          <w:sz w:val="24"/>
          <w:szCs w:val="20"/>
        </w:rPr>
      </w:pPr>
    </w:p>
    <w:p w14:paraId="07F5614F" w14:textId="77777777" w:rsidR="00311A7B" w:rsidRPr="00C15434" w:rsidRDefault="00311A7B" w:rsidP="00073CC7">
      <w:pPr>
        <w:pStyle w:val="Subttulo"/>
        <w:rPr>
          <w:rFonts w:ascii="Arial" w:hAnsi="Arial" w:cs="Arial"/>
          <w:sz w:val="24"/>
          <w:szCs w:val="20"/>
        </w:rPr>
      </w:pPr>
    </w:p>
    <w:p w14:paraId="56C09DF1" w14:textId="4AA75381" w:rsidR="00422E1D" w:rsidRPr="00C15434" w:rsidRDefault="00EE5704" w:rsidP="00073CC7">
      <w:pPr>
        <w:pStyle w:val="InformaesdeContacto"/>
        <w:rPr>
          <w:rFonts w:ascii="Arial" w:hAnsi="Arial" w:cs="Arial"/>
          <w:color w:val="auto"/>
          <w:sz w:val="36"/>
          <w:szCs w:val="36"/>
          <w:lang w:bidi="pt-PT"/>
        </w:rPr>
      </w:pPr>
      <w:r w:rsidRPr="00C15434">
        <w:rPr>
          <w:rFonts w:ascii="Arial" w:hAnsi="Arial" w:cs="Arial"/>
          <w:color w:val="auto"/>
          <w:sz w:val="36"/>
          <w:szCs w:val="36"/>
        </w:rPr>
        <w:t>Daniel Carreira Pereira</w:t>
      </w:r>
      <w:r w:rsidR="00C6554A" w:rsidRPr="00C15434">
        <w:rPr>
          <w:rFonts w:ascii="Arial" w:hAnsi="Arial" w:cs="Arial"/>
          <w:color w:val="auto"/>
          <w:sz w:val="36"/>
          <w:szCs w:val="36"/>
          <w:lang w:bidi="pt-PT"/>
        </w:rPr>
        <w:t xml:space="preserve"> | </w:t>
      </w:r>
      <w:r w:rsidR="00073CC7" w:rsidRPr="00C15434">
        <w:rPr>
          <w:rFonts w:ascii="Arial" w:hAnsi="Arial" w:cs="Arial"/>
          <w:color w:val="auto"/>
          <w:sz w:val="36"/>
          <w:szCs w:val="36"/>
          <w:lang w:bidi="pt-PT"/>
        </w:rPr>
        <w:t>a2019135953@isec.pt</w:t>
      </w:r>
    </w:p>
    <w:p w14:paraId="0028A88B" w14:textId="65114E99" w:rsidR="00422E1D" w:rsidRPr="00C15434" w:rsidRDefault="00422E1D" w:rsidP="00DE713C">
      <w:pPr>
        <w:pStyle w:val="Ttulo1"/>
        <w:numPr>
          <w:ilvl w:val="0"/>
          <w:numId w:val="16"/>
        </w:numPr>
        <w:rPr>
          <w:rFonts w:ascii="Arial" w:hAnsi="Arial" w:cs="Arial"/>
          <w:lang w:bidi="pt-PT"/>
        </w:rPr>
      </w:pPr>
      <w:r w:rsidRPr="00C15434">
        <w:rPr>
          <w:rFonts w:ascii="Arial" w:hAnsi="Arial" w:cs="Arial"/>
          <w:lang w:bidi="pt-PT"/>
        </w:rPr>
        <w:lastRenderedPageBreak/>
        <w:t xml:space="preserve">Descrição </w:t>
      </w:r>
      <w:r w:rsidR="00DE713C" w:rsidRPr="00C15434">
        <w:rPr>
          <w:rFonts w:ascii="Arial" w:hAnsi="Arial" w:cs="Arial"/>
          <w:lang w:bidi="pt-PT"/>
        </w:rPr>
        <w:t>das opções e decisões tomadas na implementação</w:t>
      </w:r>
    </w:p>
    <w:p w14:paraId="64012A9B" w14:textId="5210EF37" w:rsidR="00CF5941" w:rsidRPr="00C15434" w:rsidRDefault="00CF5941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No decorrer da implementação do jogo 4 em Linha </w:t>
      </w:r>
      <w:r w:rsidR="0074496A" w:rsidRPr="00C15434">
        <w:rPr>
          <w:rFonts w:ascii="Arial" w:hAnsi="Arial" w:cs="Arial"/>
          <w:color w:val="auto"/>
          <w:lang w:bidi="pt-PT"/>
        </w:rPr>
        <w:t>foi necessário fazer algumas decisões na implementação.</w:t>
      </w:r>
      <w:r w:rsidR="00793FE0" w:rsidRPr="00C15434">
        <w:rPr>
          <w:rFonts w:ascii="Arial" w:hAnsi="Arial" w:cs="Arial"/>
          <w:color w:val="auto"/>
          <w:lang w:bidi="pt-PT"/>
        </w:rPr>
        <w:t xml:space="preserve"> </w:t>
      </w:r>
    </w:p>
    <w:p w14:paraId="6EB5F95A" w14:textId="4691F03F" w:rsidR="00AA06E4" w:rsidRPr="00C15434" w:rsidRDefault="00740938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Para o tabuleiro foi decidido que seria utilizado um </w:t>
      </w:r>
      <w:proofErr w:type="spellStart"/>
      <w:r w:rsidRPr="00C15434">
        <w:rPr>
          <w:rFonts w:ascii="Arial" w:hAnsi="Arial" w:cs="Arial"/>
          <w:color w:val="auto"/>
          <w:lang w:bidi="pt-PT"/>
        </w:rPr>
        <w:t>ArrayList</w:t>
      </w:r>
      <w:proofErr w:type="spellEnd"/>
      <w:r w:rsidRPr="00C15434">
        <w:rPr>
          <w:rFonts w:ascii="Arial" w:hAnsi="Arial" w:cs="Arial"/>
          <w:color w:val="auto"/>
          <w:lang w:bidi="pt-PT"/>
        </w:rPr>
        <w:t xml:space="preserve"> de </w:t>
      </w:r>
      <w:proofErr w:type="spellStart"/>
      <w:r w:rsidRPr="00C15434">
        <w:rPr>
          <w:rFonts w:ascii="Arial" w:hAnsi="Arial" w:cs="Arial"/>
          <w:color w:val="auto"/>
          <w:lang w:bidi="pt-PT"/>
        </w:rPr>
        <w:t>ArrayLists</w:t>
      </w:r>
      <w:proofErr w:type="spellEnd"/>
      <w:r w:rsidRPr="00C15434">
        <w:rPr>
          <w:rFonts w:ascii="Arial" w:hAnsi="Arial" w:cs="Arial"/>
          <w:color w:val="auto"/>
          <w:lang w:bidi="pt-PT"/>
        </w:rPr>
        <w:t xml:space="preserve"> de Peças. </w:t>
      </w:r>
      <w:r w:rsidR="00646FF9" w:rsidRPr="00C15434">
        <w:rPr>
          <w:rFonts w:ascii="Arial" w:hAnsi="Arial" w:cs="Arial"/>
          <w:color w:val="auto"/>
          <w:lang w:bidi="pt-PT"/>
        </w:rPr>
        <w:t>A utilização de este formato permite aceder aos diversos elementos do tabuleiro</w:t>
      </w:r>
      <w:r w:rsidR="005D4FB8" w:rsidRPr="00C15434">
        <w:rPr>
          <w:rFonts w:ascii="Arial" w:hAnsi="Arial" w:cs="Arial"/>
          <w:color w:val="auto"/>
          <w:lang w:bidi="pt-PT"/>
        </w:rPr>
        <w:t xml:space="preserve"> de forma relativamente simples. As Peças guardam o jogador que as jogou de forma a </w:t>
      </w:r>
      <w:r w:rsidR="00CE2938" w:rsidRPr="00C15434">
        <w:rPr>
          <w:rFonts w:ascii="Arial" w:hAnsi="Arial" w:cs="Arial"/>
          <w:color w:val="auto"/>
          <w:lang w:bidi="pt-PT"/>
        </w:rPr>
        <w:t xml:space="preserve">conseguirem ir buscar o símbolo representativo do Jogador quando é mostrado o tabuleiro. </w:t>
      </w:r>
    </w:p>
    <w:p w14:paraId="67BA8909" w14:textId="5E18A203" w:rsidR="00522944" w:rsidRPr="00C15434" w:rsidRDefault="00522944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As Peças Especiais são um número inteiro </w:t>
      </w:r>
      <w:r w:rsidR="006E467E" w:rsidRPr="00C15434">
        <w:rPr>
          <w:rFonts w:ascii="Arial" w:hAnsi="Arial" w:cs="Arial"/>
          <w:color w:val="auto"/>
          <w:lang w:bidi="pt-PT"/>
        </w:rPr>
        <w:t>guardado no jogador.</w:t>
      </w:r>
    </w:p>
    <w:p w14:paraId="720C2A86" w14:textId="50C91B6D" w:rsidR="006E467E" w:rsidRPr="00C15434" w:rsidRDefault="006E467E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Os minijogos são implementados na sua totalidade </w:t>
      </w:r>
      <w:r w:rsidR="000B070D" w:rsidRPr="00C15434">
        <w:rPr>
          <w:rFonts w:ascii="Arial" w:hAnsi="Arial" w:cs="Arial"/>
          <w:color w:val="auto"/>
          <w:lang w:bidi="pt-PT"/>
        </w:rPr>
        <w:t>na sua própria classe devolvendo apenas o número de pontos</w:t>
      </w:r>
      <w:r w:rsidR="00F24C9A" w:rsidRPr="00C15434">
        <w:rPr>
          <w:rFonts w:ascii="Arial" w:hAnsi="Arial" w:cs="Arial"/>
          <w:color w:val="auto"/>
          <w:lang w:bidi="pt-PT"/>
        </w:rPr>
        <w:t>.</w:t>
      </w:r>
      <w:r w:rsidR="00A2146C" w:rsidRPr="00C15434">
        <w:rPr>
          <w:rFonts w:ascii="Arial" w:hAnsi="Arial" w:cs="Arial"/>
          <w:color w:val="auto"/>
          <w:lang w:bidi="pt-PT"/>
        </w:rPr>
        <w:t xml:space="preserve"> Os minijogos acontecem antes </w:t>
      </w:r>
      <w:r w:rsidR="00C834C1" w:rsidRPr="00C15434">
        <w:rPr>
          <w:rFonts w:ascii="Arial" w:hAnsi="Arial" w:cs="Arial"/>
          <w:color w:val="auto"/>
          <w:lang w:bidi="pt-PT"/>
        </w:rPr>
        <w:t>da 4ª jogada do jogador.</w:t>
      </w:r>
    </w:p>
    <w:p w14:paraId="63B87B15" w14:textId="1BC80758" w:rsidR="00F24C9A" w:rsidRPr="00C15434" w:rsidRDefault="00F24C9A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>O AI do jogo utiliza apenas um</w:t>
      </w:r>
      <w:r w:rsidR="00991B0E" w:rsidRPr="00C15434">
        <w:rPr>
          <w:rFonts w:ascii="Arial" w:hAnsi="Arial" w:cs="Arial"/>
          <w:color w:val="auto"/>
          <w:lang w:bidi="pt-PT"/>
        </w:rPr>
        <w:t xml:space="preserve"> número</w:t>
      </w:r>
      <w:r w:rsidRPr="00C15434">
        <w:rPr>
          <w:rFonts w:ascii="Arial" w:hAnsi="Arial" w:cs="Arial"/>
          <w:color w:val="auto"/>
          <w:lang w:bidi="pt-PT"/>
        </w:rPr>
        <w:t xml:space="preserve"> pseudo</w:t>
      </w:r>
      <w:r w:rsidR="00991B0E" w:rsidRPr="00C15434">
        <w:rPr>
          <w:rFonts w:ascii="Arial" w:hAnsi="Arial" w:cs="Arial"/>
          <w:color w:val="auto"/>
          <w:lang w:bidi="pt-PT"/>
        </w:rPr>
        <w:t>aleatório</w:t>
      </w:r>
      <w:r w:rsidR="002469A2" w:rsidRPr="00C15434">
        <w:rPr>
          <w:rFonts w:ascii="Arial" w:hAnsi="Arial" w:cs="Arial"/>
          <w:color w:val="auto"/>
          <w:lang w:bidi="pt-PT"/>
        </w:rPr>
        <w:t xml:space="preserve">. Se a coluna </w:t>
      </w:r>
      <w:r w:rsidR="008C55A7" w:rsidRPr="00C15434">
        <w:rPr>
          <w:rFonts w:ascii="Arial" w:hAnsi="Arial" w:cs="Arial"/>
          <w:color w:val="auto"/>
          <w:lang w:bidi="pt-PT"/>
        </w:rPr>
        <w:t>já estiver cheia e ainda houver espaço no tabuleiro</w:t>
      </w:r>
      <w:r w:rsidR="003A3CBF" w:rsidRPr="00C15434">
        <w:rPr>
          <w:rFonts w:ascii="Arial" w:hAnsi="Arial" w:cs="Arial"/>
          <w:color w:val="auto"/>
          <w:lang w:bidi="pt-PT"/>
        </w:rPr>
        <w:t xml:space="preserve"> </w:t>
      </w:r>
      <w:r w:rsidR="000136F8" w:rsidRPr="00C15434">
        <w:rPr>
          <w:rFonts w:ascii="Arial" w:hAnsi="Arial" w:cs="Arial"/>
          <w:color w:val="auto"/>
          <w:lang w:bidi="pt-PT"/>
        </w:rPr>
        <w:t>o AI gera outro número até a jogada ser válida.</w:t>
      </w:r>
    </w:p>
    <w:p w14:paraId="3BECDBC8" w14:textId="26AA224E" w:rsidR="009E5BE6" w:rsidRPr="00C15434" w:rsidRDefault="009E5BE6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Para a verificação da condição de </w:t>
      </w:r>
      <w:r w:rsidR="009B051D" w:rsidRPr="00C15434">
        <w:rPr>
          <w:rFonts w:ascii="Arial" w:hAnsi="Arial" w:cs="Arial"/>
          <w:color w:val="auto"/>
          <w:lang w:bidi="pt-PT"/>
        </w:rPr>
        <w:t>vitória</w:t>
      </w:r>
      <w:r w:rsidR="00CC6894" w:rsidRPr="00C15434">
        <w:rPr>
          <w:rFonts w:ascii="Arial" w:hAnsi="Arial" w:cs="Arial"/>
          <w:color w:val="auto"/>
          <w:lang w:bidi="pt-PT"/>
        </w:rPr>
        <w:t>:</w:t>
      </w:r>
    </w:p>
    <w:p w14:paraId="67F2DA22" w14:textId="0BB26962" w:rsidR="00CC6894" w:rsidRPr="00C15434" w:rsidRDefault="00CC6894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ab/>
        <w:t xml:space="preserve">Na </w:t>
      </w:r>
      <w:r w:rsidR="00F74ADB" w:rsidRPr="00C15434">
        <w:rPr>
          <w:rFonts w:ascii="Arial" w:hAnsi="Arial" w:cs="Arial"/>
          <w:color w:val="auto"/>
          <w:lang w:bidi="pt-PT"/>
        </w:rPr>
        <w:t xml:space="preserve">horizontal </w:t>
      </w:r>
      <w:r w:rsidR="00B96EFE" w:rsidRPr="00C15434">
        <w:rPr>
          <w:rFonts w:ascii="Arial" w:hAnsi="Arial" w:cs="Arial"/>
          <w:color w:val="auto"/>
          <w:lang w:bidi="pt-PT"/>
        </w:rPr>
        <w:t>vai-se linha a linha verificar</w:t>
      </w:r>
      <w:r w:rsidR="00C11DDD" w:rsidRPr="00C15434">
        <w:rPr>
          <w:rFonts w:ascii="Arial" w:hAnsi="Arial" w:cs="Arial"/>
          <w:color w:val="auto"/>
          <w:lang w:bidi="pt-PT"/>
        </w:rPr>
        <w:t xml:space="preserve"> se</w:t>
      </w:r>
      <w:r w:rsidR="00102E1B" w:rsidRPr="00C15434">
        <w:rPr>
          <w:rFonts w:ascii="Arial" w:hAnsi="Arial" w:cs="Arial"/>
          <w:color w:val="auto"/>
          <w:lang w:bidi="pt-PT"/>
        </w:rPr>
        <w:t xml:space="preserve"> o</w:t>
      </w:r>
      <w:r w:rsidR="00474E8B" w:rsidRPr="00C15434">
        <w:rPr>
          <w:rFonts w:ascii="Arial" w:hAnsi="Arial" w:cs="Arial"/>
          <w:color w:val="auto"/>
          <w:lang w:bidi="pt-PT"/>
        </w:rPr>
        <w:t>s</w:t>
      </w:r>
      <w:r w:rsidR="00D00D76" w:rsidRPr="00C15434">
        <w:rPr>
          <w:rFonts w:ascii="Arial" w:hAnsi="Arial" w:cs="Arial"/>
          <w:color w:val="auto"/>
          <w:lang w:bidi="pt-PT"/>
        </w:rPr>
        <w:t xml:space="preserve"> index</w:t>
      </w:r>
      <w:r w:rsidR="00474E8B" w:rsidRPr="00C15434">
        <w:rPr>
          <w:rFonts w:ascii="Arial" w:hAnsi="Arial" w:cs="Arial"/>
          <w:color w:val="auto"/>
          <w:lang w:bidi="pt-PT"/>
        </w:rPr>
        <w:t>es</w:t>
      </w:r>
      <w:r w:rsidR="00D00D76" w:rsidRPr="00C15434">
        <w:rPr>
          <w:rFonts w:ascii="Arial" w:hAnsi="Arial" w:cs="Arial"/>
          <w:color w:val="auto"/>
          <w:lang w:bidi="pt-PT"/>
        </w:rPr>
        <w:t xml:space="preserve"> </w:t>
      </w:r>
      <w:r w:rsidR="00474E8B" w:rsidRPr="00C15434">
        <w:rPr>
          <w:rFonts w:ascii="Arial" w:hAnsi="Arial" w:cs="Arial"/>
          <w:color w:val="auto"/>
          <w:lang w:bidi="pt-PT"/>
        </w:rPr>
        <w:t>dos jogadores que jogaram a peça</w:t>
      </w:r>
      <w:r w:rsidR="00610AA6" w:rsidRPr="00C15434">
        <w:rPr>
          <w:rFonts w:ascii="Arial" w:hAnsi="Arial" w:cs="Arial"/>
          <w:color w:val="auto"/>
          <w:lang w:bidi="pt-PT"/>
        </w:rPr>
        <w:t xml:space="preserve"> nos</w:t>
      </w:r>
      <w:r w:rsidR="00102E1B" w:rsidRPr="00C15434">
        <w:rPr>
          <w:rFonts w:ascii="Arial" w:hAnsi="Arial" w:cs="Arial"/>
          <w:color w:val="auto"/>
          <w:lang w:bidi="pt-PT"/>
        </w:rPr>
        <w:t xml:space="preserve"> conjunto</w:t>
      </w:r>
      <w:r w:rsidR="00610AA6" w:rsidRPr="00C15434">
        <w:rPr>
          <w:rFonts w:ascii="Arial" w:hAnsi="Arial" w:cs="Arial"/>
          <w:color w:val="auto"/>
          <w:lang w:bidi="pt-PT"/>
        </w:rPr>
        <w:t>s</w:t>
      </w:r>
      <w:r w:rsidR="00102E1B" w:rsidRPr="00C15434">
        <w:rPr>
          <w:rFonts w:ascii="Arial" w:hAnsi="Arial" w:cs="Arial"/>
          <w:color w:val="auto"/>
          <w:lang w:bidi="pt-PT"/>
        </w:rPr>
        <w:t xml:space="preserve"> de 4 </w:t>
      </w:r>
      <w:r w:rsidR="00610AA6" w:rsidRPr="00C15434">
        <w:rPr>
          <w:rFonts w:ascii="Arial" w:hAnsi="Arial" w:cs="Arial"/>
          <w:color w:val="auto"/>
          <w:lang w:bidi="pt-PT"/>
        </w:rPr>
        <w:t xml:space="preserve">colunas </w:t>
      </w:r>
      <w:r w:rsidR="00102E1B" w:rsidRPr="00C15434">
        <w:rPr>
          <w:rFonts w:ascii="Arial" w:hAnsi="Arial" w:cs="Arial"/>
          <w:color w:val="auto"/>
          <w:lang w:bidi="pt-PT"/>
        </w:rPr>
        <w:t xml:space="preserve">até à </w:t>
      </w:r>
      <w:r w:rsidR="00610AA6" w:rsidRPr="00C15434">
        <w:rPr>
          <w:rFonts w:ascii="Arial" w:hAnsi="Arial" w:cs="Arial"/>
          <w:color w:val="auto"/>
          <w:lang w:bidi="pt-PT"/>
        </w:rPr>
        <w:t>L</w:t>
      </w:r>
      <w:r w:rsidR="00102E1B" w:rsidRPr="00C15434">
        <w:rPr>
          <w:rFonts w:ascii="Arial" w:hAnsi="Arial" w:cs="Arial"/>
          <w:color w:val="auto"/>
          <w:lang w:bidi="pt-PT"/>
        </w:rPr>
        <w:t xml:space="preserve">argura </w:t>
      </w:r>
      <w:r w:rsidR="004B6CF3" w:rsidRPr="00C15434">
        <w:rPr>
          <w:rFonts w:ascii="Arial" w:hAnsi="Arial" w:cs="Arial"/>
          <w:color w:val="auto"/>
          <w:lang w:bidi="pt-PT"/>
        </w:rPr>
        <w:t xml:space="preserve">– 3 </w:t>
      </w:r>
      <w:r w:rsidR="00474E8B" w:rsidRPr="00C15434">
        <w:rPr>
          <w:rFonts w:ascii="Arial" w:hAnsi="Arial" w:cs="Arial"/>
          <w:color w:val="auto"/>
          <w:lang w:bidi="pt-PT"/>
        </w:rPr>
        <w:t>são iguais;</w:t>
      </w:r>
    </w:p>
    <w:p w14:paraId="36B084E1" w14:textId="77777777" w:rsidR="007C394E" w:rsidRPr="00C15434" w:rsidRDefault="00474E8B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ab/>
        <w:t xml:space="preserve">Na vertical vai-se </w:t>
      </w:r>
      <w:r w:rsidR="00494975" w:rsidRPr="00C15434">
        <w:rPr>
          <w:rFonts w:ascii="Arial" w:hAnsi="Arial" w:cs="Arial"/>
          <w:color w:val="auto"/>
          <w:lang w:bidi="pt-PT"/>
        </w:rPr>
        <w:t xml:space="preserve">coluna a coluna verificar se os indexes dos jogadores que jogaram a peça nos conjuntos de 4 linhas até à Altura – 3 </w:t>
      </w:r>
      <w:r w:rsidR="00E47A8D" w:rsidRPr="00C15434">
        <w:rPr>
          <w:rFonts w:ascii="Arial" w:hAnsi="Arial" w:cs="Arial"/>
          <w:color w:val="auto"/>
          <w:lang w:bidi="pt-PT"/>
        </w:rPr>
        <w:t>são iguais;</w:t>
      </w:r>
    </w:p>
    <w:p w14:paraId="56819603" w14:textId="20F45083" w:rsidR="00474E8B" w:rsidRPr="00C15434" w:rsidRDefault="007C394E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ab/>
      </w:r>
      <w:r w:rsidR="00184236" w:rsidRPr="00C15434">
        <w:rPr>
          <w:rFonts w:ascii="Arial" w:hAnsi="Arial" w:cs="Arial"/>
          <w:color w:val="auto"/>
          <w:lang w:bidi="pt-PT"/>
        </w:rPr>
        <w:t xml:space="preserve">Na diagonal ascendente vai-se </w:t>
      </w:r>
      <w:r w:rsidR="00184236" w:rsidRPr="00C15434">
        <w:rPr>
          <w:rFonts w:ascii="Arial" w:hAnsi="Arial" w:cs="Arial"/>
          <w:color w:val="auto"/>
          <w:lang w:bidi="pt-PT"/>
        </w:rPr>
        <w:t>verificar se os indexes dos jogadores que jogaram a peça</w:t>
      </w:r>
      <w:r w:rsidR="00184236" w:rsidRPr="00C15434">
        <w:rPr>
          <w:rFonts w:ascii="Arial" w:hAnsi="Arial" w:cs="Arial"/>
          <w:color w:val="auto"/>
          <w:lang w:bidi="pt-PT"/>
        </w:rPr>
        <w:t xml:space="preserve"> </w:t>
      </w:r>
      <w:r w:rsidR="00D55D1B" w:rsidRPr="00C15434">
        <w:rPr>
          <w:rFonts w:ascii="Arial" w:hAnsi="Arial" w:cs="Arial"/>
          <w:color w:val="auto"/>
          <w:lang w:bidi="pt-PT"/>
        </w:rPr>
        <w:t>a partir da linha 3</w:t>
      </w:r>
      <w:r w:rsidR="00516588" w:rsidRPr="00C15434">
        <w:rPr>
          <w:rFonts w:ascii="Arial" w:hAnsi="Arial" w:cs="Arial"/>
          <w:color w:val="auto"/>
          <w:lang w:bidi="pt-PT"/>
        </w:rPr>
        <w:t xml:space="preserve"> e coluna 3</w:t>
      </w:r>
      <w:r w:rsidR="006A2868" w:rsidRPr="00C15434">
        <w:rPr>
          <w:rFonts w:ascii="Arial" w:hAnsi="Arial" w:cs="Arial"/>
          <w:color w:val="auto"/>
          <w:lang w:bidi="pt-PT"/>
        </w:rPr>
        <w:t xml:space="preserve"> é</w:t>
      </w:r>
      <w:r w:rsidR="00935482" w:rsidRPr="00C15434">
        <w:rPr>
          <w:rFonts w:ascii="Arial" w:hAnsi="Arial" w:cs="Arial"/>
          <w:color w:val="auto"/>
          <w:lang w:bidi="pt-PT"/>
        </w:rPr>
        <w:t xml:space="preserve"> igua</w:t>
      </w:r>
      <w:r w:rsidR="006A2868" w:rsidRPr="00C15434">
        <w:rPr>
          <w:rFonts w:ascii="Arial" w:hAnsi="Arial" w:cs="Arial"/>
          <w:color w:val="auto"/>
          <w:lang w:bidi="pt-PT"/>
        </w:rPr>
        <w:t>l</w:t>
      </w:r>
      <w:r w:rsidR="00935482" w:rsidRPr="00C15434">
        <w:rPr>
          <w:rFonts w:ascii="Arial" w:hAnsi="Arial" w:cs="Arial"/>
          <w:color w:val="auto"/>
          <w:lang w:bidi="pt-PT"/>
        </w:rPr>
        <w:t xml:space="preserve"> </w:t>
      </w:r>
      <w:r w:rsidR="006A2868" w:rsidRPr="00C15434">
        <w:rPr>
          <w:rFonts w:ascii="Arial" w:hAnsi="Arial" w:cs="Arial"/>
          <w:color w:val="auto"/>
          <w:lang w:bidi="pt-PT"/>
        </w:rPr>
        <w:t>ao das</w:t>
      </w:r>
      <w:r w:rsidR="00935482" w:rsidRPr="00C15434">
        <w:rPr>
          <w:rFonts w:ascii="Arial" w:hAnsi="Arial" w:cs="Arial"/>
          <w:color w:val="auto"/>
          <w:lang w:bidi="pt-PT"/>
        </w:rPr>
        <w:t xml:space="preserve"> peças na sua diagonal à esquerda </w:t>
      </w:r>
      <w:r w:rsidR="006A2868" w:rsidRPr="00C15434">
        <w:rPr>
          <w:rFonts w:ascii="Arial" w:hAnsi="Arial" w:cs="Arial"/>
          <w:color w:val="auto"/>
          <w:lang w:bidi="pt-PT"/>
        </w:rPr>
        <w:t>para baixo</w:t>
      </w:r>
      <w:r w:rsidR="00437103" w:rsidRPr="00C15434">
        <w:rPr>
          <w:rFonts w:ascii="Arial" w:hAnsi="Arial" w:cs="Arial"/>
          <w:color w:val="auto"/>
          <w:lang w:bidi="pt-PT"/>
        </w:rPr>
        <w:t>,</w:t>
      </w:r>
      <w:r w:rsidR="006A2868" w:rsidRPr="00C15434">
        <w:rPr>
          <w:rFonts w:ascii="Arial" w:hAnsi="Arial" w:cs="Arial"/>
          <w:color w:val="auto"/>
          <w:lang w:bidi="pt-PT"/>
        </w:rPr>
        <w:t xml:space="preserve"> verificando </w:t>
      </w:r>
      <w:r w:rsidR="000F0CAC" w:rsidRPr="00C15434">
        <w:rPr>
          <w:rFonts w:ascii="Arial" w:hAnsi="Arial" w:cs="Arial"/>
          <w:color w:val="auto"/>
          <w:lang w:bidi="pt-PT"/>
        </w:rPr>
        <w:t>linha a linha</w:t>
      </w:r>
      <w:r w:rsidR="00516588" w:rsidRPr="00C15434">
        <w:rPr>
          <w:rFonts w:ascii="Arial" w:hAnsi="Arial" w:cs="Arial"/>
          <w:color w:val="auto"/>
          <w:lang w:bidi="pt-PT"/>
        </w:rPr>
        <w:t xml:space="preserve"> até à Altura</w:t>
      </w:r>
      <w:r w:rsidR="006A2868" w:rsidRPr="00C15434">
        <w:rPr>
          <w:rFonts w:ascii="Arial" w:hAnsi="Arial" w:cs="Arial"/>
          <w:color w:val="auto"/>
          <w:lang w:bidi="pt-PT"/>
        </w:rPr>
        <w:t>;</w:t>
      </w:r>
    </w:p>
    <w:p w14:paraId="7BCC48FB" w14:textId="451760F3" w:rsidR="00494975" w:rsidRPr="00C15434" w:rsidRDefault="000F0CAC" w:rsidP="00C15434">
      <w:pPr>
        <w:spacing w:line="276" w:lineRule="auto"/>
        <w:ind w:firstLine="720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Na diagonal </w:t>
      </w:r>
      <w:r w:rsidRPr="00C15434">
        <w:rPr>
          <w:rFonts w:ascii="Arial" w:hAnsi="Arial" w:cs="Arial"/>
          <w:color w:val="auto"/>
          <w:lang w:bidi="pt-PT"/>
        </w:rPr>
        <w:t>descendente</w:t>
      </w:r>
      <w:r w:rsidRPr="00C15434">
        <w:rPr>
          <w:rFonts w:ascii="Arial" w:hAnsi="Arial" w:cs="Arial"/>
          <w:color w:val="auto"/>
          <w:lang w:bidi="pt-PT"/>
        </w:rPr>
        <w:t xml:space="preserve"> vai-se verificar se os indexes dos jogadores que jogaram a peça a partir da linha 3 é igual ao das peças na sua diagonal à </w:t>
      </w:r>
      <w:r w:rsidR="00516588" w:rsidRPr="00C15434">
        <w:rPr>
          <w:rFonts w:ascii="Arial" w:hAnsi="Arial" w:cs="Arial"/>
          <w:color w:val="auto"/>
          <w:lang w:bidi="pt-PT"/>
        </w:rPr>
        <w:t>direita</w:t>
      </w:r>
      <w:r w:rsidRPr="00C15434">
        <w:rPr>
          <w:rFonts w:ascii="Arial" w:hAnsi="Arial" w:cs="Arial"/>
          <w:color w:val="auto"/>
          <w:lang w:bidi="pt-PT"/>
        </w:rPr>
        <w:t xml:space="preserve"> para baixo, verificando linha a linha </w:t>
      </w:r>
      <w:r w:rsidR="0099567C" w:rsidRPr="00C15434">
        <w:rPr>
          <w:rFonts w:ascii="Arial" w:hAnsi="Arial" w:cs="Arial"/>
          <w:color w:val="auto"/>
          <w:lang w:bidi="pt-PT"/>
        </w:rPr>
        <w:t xml:space="preserve">até à Altura </w:t>
      </w:r>
      <w:r w:rsidRPr="00C15434">
        <w:rPr>
          <w:rFonts w:ascii="Arial" w:hAnsi="Arial" w:cs="Arial"/>
          <w:color w:val="auto"/>
          <w:lang w:bidi="pt-PT"/>
        </w:rPr>
        <w:t xml:space="preserve">e </w:t>
      </w:r>
      <w:r w:rsidR="00EE3F71" w:rsidRPr="00C15434">
        <w:rPr>
          <w:rFonts w:ascii="Arial" w:hAnsi="Arial" w:cs="Arial"/>
          <w:color w:val="auto"/>
          <w:lang w:bidi="pt-PT"/>
        </w:rPr>
        <w:t>indo apenas até à</w:t>
      </w:r>
      <w:r w:rsidRPr="00C15434">
        <w:rPr>
          <w:rFonts w:ascii="Arial" w:hAnsi="Arial" w:cs="Arial"/>
          <w:color w:val="auto"/>
          <w:lang w:bidi="pt-PT"/>
        </w:rPr>
        <w:t xml:space="preserve"> coluna Largura – 3;</w:t>
      </w:r>
    </w:p>
    <w:p w14:paraId="6CC8752D" w14:textId="520BBBC0" w:rsidR="00793FE0" w:rsidRPr="00C15434" w:rsidRDefault="00E412EF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Para guardar o histórico foi decidido </w:t>
      </w:r>
      <w:r w:rsidR="009A1D8C" w:rsidRPr="00C15434">
        <w:rPr>
          <w:rFonts w:ascii="Arial" w:hAnsi="Arial" w:cs="Arial"/>
          <w:color w:val="auto"/>
          <w:lang w:bidi="pt-PT"/>
        </w:rPr>
        <w:t>que no final de cada jogada seria feito um clone do jogo</w:t>
      </w:r>
      <w:r w:rsidR="00AE51C3" w:rsidRPr="00C15434">
        <w:rPr>
          <w:rFonts w:ascii="Arial" w:hAnsi="Arial" w:cs="Arial"/>
          <w:color w:val="auto"/>
          <w:lang w:bidi="pt-PT"/>
        </w:rPr>
        <w:t>, efetivamente guardando o estado do jogo depois d</w:t>
      </w:r>
      <w:r w:rsidR="00EE368F" w:rsidRPr="00C15434">
        <w:rPr>
          <w:rFonts w:ascii="Arial" w:hAnsi="Arial" w:cs="Arial"/>
          <w:color w:val="auto"/>
          <w:lang w:bidi="pt-PT"/>
        </w:rPr>
        <w:t>a jogada ter sido feita,</w:t>
      </w:r>
      <w:r w:rsidR="009A1D8C" w:rsidRPr="00C15434">
        <w:rPr>
          <w:rFonts w:ascii="Arial" w:hAnsi="Arial" w:cs="Arial"/>
          <w:color w:val="auto"/>
          <w:lang w:bidi="pt-PT"/>
        </w:rPr>
        <w:t xml:space="preserve"> que seria guardado num </w:t>
      </w:r>
      <w:proofErr w:type="spellStart"/>
      <w:r w:rsidR="009A1D8C" w:rsidRPr="00C15434">
        <w:rPr>
          <w:rFonts w:ascii="Arial" w:hAnsi="Arial" w:cs="Arial"/>
          <w:color w:val="auto"/>
          <w:lang w:bidi="pt-PT"/>
        </w:rPr>
        <w:t>ArrayList</w:t>
      </w:r>
      <w:proofErr w:type="spellEnd"/>
      <w:r w:rsidR="009A1D8C" w:rsidRPr="00C15434">
        <w:rPr>
          <w:rFonts w:ascii="Arial" w:hAnsi="Arial" w:cs="Arial"/>
          <w:color w:val="auto"/>
          <w:lang w:bidi="pt-PT"/>
        </w:rPr>
        <w:t xml:space="preserve"> temporário até o jogo terminar. Quando tal acontecesse o </w:t>
      </w:r>
      <w:proofErr w:type="spellStart"/>
      <w:r w:rsidR="00EE368F" w:rsidRPr="00C15434">
        <w:rPr>
          <w:rFonts w:ascii="Arial" w:hAnsi="Arial" w:cs="Arial"/>
          <w:color w:val="auto"/>
          <w:lang w:bidi="pt-PT"/>
        </w:rPr>
        <w:t>ArrayList</w:t>
      </w:r>
      <w:proofErr w:type="spellEnd"/>
      <w:r w:rsidR="00EE368F" w:rsidRPr="00C15434">
        <w:rPr>
          <w:rFonts w:ascii="Arial" w:hAnsi="Arial" w:cs="Arial"/>
          <w:color w:val="auto"/>
          <w:lang w:bidi="pt-PT"/>
        </w:rPr>
        <w:t xml:space="preserve"> </w:t>
      </w:r>
      <w:r w:rsidR="008B0ECF" w:rsidRPr="00C15434">
        <w:rPr>
          <w:rFonts w:ascii="Arial" w:hAnsi="Arial" w:cs="Arial"/>
          <w:color w:val="auto"/>
          <w:lang w:bidi="pt-PT"/>
        </w:rPr>
        <w:t>era</w:t>
      </w:r>
      <w:r w:rsidR="00EE368F" w:rsidRPr="00C15434">
        <w:rPr>
          <w:rFonts w:ascii="Arial" w:hAnsi="Arial" w:cs="Arial"/>
          <w:color w:val="auto"/>
          <w:lang w:bidi="pt-PT"/>
        </w:rPr>
        <w:t xml:space="preserve"> adicionado ao Histórico</w:t>
      </w:r>
      <w:r w:rsidR="00AA06E4" w:rsidRPr="00C15434">
        <w:rPr>
          <w:rFonts w:ascii="Arial" w:hAnsi="Arial" w:cs="Arial"/>
          <w:color w:val="auto"/>
          <w:lang w:bidi="pt-PT"/>
        </w:rPr>
        <w:t xml:space="preserve">. </w:t>
      </w:r>
    </w:p>
    <w:p w14:paraId="272EA2F9" w14:textId="4F0C8F7C" w:rsidR="00AA06E4" w:rsidRPr="00C15434" w:rsidRDefault="00AA06E4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Para a utilização dos Créditos </w:t>
      </w:r>
      <w:r w:rsidR="00ED128D" w:rsidRPr="00C15434">
        <w:rPr>
          <w:rFonts w:ascii="Arial" w:hAnsi="Arial" w:cs="Arial"/>
          <w:color w:val="auto"/>
          <w:lang w:bidi="pt-PT"/>
        </w:rPr>
        <w:t xml:space="preserve">será também utilizado o </w:t>
      </w:r>
      <w:proofErr w:type="spellStart"/>
      <w:r w:rsidR="00ED128D" w:rsidRPr="00C15434">
        <w:rPr>
          <w:rFonts w:ascii="Arial" w:hAnsi="Arial" w:cs="Arial"/>
          <w:color w:val="auto"/>
          <w:lang w:bidi="pt-PT"/>
        </w:rPr>
        <w:t>ArrayList</w:t>
      </w:r>
      <w:proofErr w:type="spellEnd"/>
      <w:r w:rsidR="00ED128D" w:rsidRPr="00C15434">
        <w:rPr>
          <w:rFonts w:ascii="Arial" w:hAnsi="Arial" w:cs="Arial"/>
          <w:color w:val="auto"/>
          <w:lang w:bidi="pt-PT"/>
        </w:rPr>
        <w:t xml:space="preserve"> temporário supracitado,</w:t>
      </w:r>
      <w:r w:rsidR="003126B5" w:rsidRPr="00C15434">
        <w:rPr>
          <w:rFonts w:ascii="Arial" w:hAnsi="Arial" w:cs="Arial"/>
          <w:color w:val="auto"/>
          <w:lang w:bidi="pt-PT"/>
        </w:rPr>
        <w:t xml:space="preserve"> carregando a jogada anterior e fazendo as alterações necessárias para o </w:t>
      </w:r>
      <w:r w:rsidR="00AE7EF2" w:rsidRPr="00C15434">
        <w:rPr>
          <w:rFonts w:ascii="Arial" w:hAnsi="Arial" w:cs="Arial"/>
          <w:color w:val="auto"/>
          <w:lang w:bidi="pt-PT"/>
        </w:rPr>
        <w:t>utilizador jogar. Considera-se que não é possível voltar ao estado antes de ter sido usado um cr</w:t>
      </w:r>
      <w:r w:rsidR="005952B5" w:rsidRPr="00C15434">
        <w:rPr>
          <w:rFonts w:ascii="Arial" w:hAnsi="Arial" w:cs="Arial"/>
          <w:color w:val="auto"/>
          <w:lang w:bidi="pt-PT"/>
        </w:rPr>
        <w:t>é</w:t>
      </w:r>
      <w:r w:rsidR="00AE7EF2" w:rsidRPr="00C15434">
        <w:rPr>
          <w:rFonts w:ascii="Arial" w:hAnsi="Arial" w:cs="Arial"/>
          <w:color w:val="auto"/>
          <w:lang w:bidi="pt-PT"/>
        </w:rPr>
        <w:t>dito</w:t>
      </w:r>
      <w:r w:rsidR="002D6ED2" w:rsidRPr="00C15434">
        <w:rPr>
          <w:rFonts w:ascii="Arial" w:hAnsi="Arial" w:cs="Arial"/>
          <w:color w:val="auto"/>
          <w:lang w:bidi="pt-PT"/>
        </w:rPr>
        <w:t xml:space="preserve">, </w:t>
      </w:r>
      <w:r w:rsidR="0090291D" w:rsidRPr="00C15434">
        <w:rPr>
          <w:rFonts w:ascii="Arial" w:hAnsi="Arial" w:cs="Arial"/>
          <w:color w:val="auto"/>
          <w:lang w:bidi="pt-PT"/>
        </w:rPr>
        <w:t>por isso, não sendo possível usar um crédito na jogada imediatamente a seguir à utilização de um</w:t>
      </w:r>
      <w:r w:rsidR="005952B5" w:rsidRPr="00C15434">
        <w:rPr>
          <w:rFonts w:ascii="Arial" w:hAnsi="Arial" w:cs="Arial"/>
          <w:color w:val="auto"/>
          <w:lang w:bidi="pt-PT"/>
        </w:rPr>
        <w:t xml:space="preserve"> outro</w:t>
      </w:r>
      <w:r w:rsidR="0090291D" w:rsidRPr="00C15434">
        <w:rPr>
          <w:rFonts w:ascii="Arial" w:hAnsi="Arial" w:cs="Arial"/>
          <w:color w:val="auto"/>
          <w:lang w:bidi="pt-PT"/>
        </w:rPr>
        <w:t xml:space="preserve"> crédito</w:t>
      </w:r>
      <w:r w:rsidR="005952B5" w:rsidRPr="00C15434">
        <w:rPr>
          <w:rFonts w:ascii="Arial" w:hAnsi="Arial" w:cs="Arial"/>
          <w:color w:val="auto"/>
          <w:lang w:bidi="pt-PT"/>
        </w:rPr>
        <w:t xml:space="preserve">. Ao utilizar o </w:t>
      </w:r>
      <w:proofErr w:type="spellStart"/>
      <w:r w:rsidR="005952B5" w:rsidRPr="00C15434">
        <w:rPr>
          <w:rFonts w:ascii="Arial" w:hAnsi="Arial" w:cs="Arial"/>
          <w:color w:val="auto"/>
          <w:lang w:bidi="pt-PT"/>
        </w:rPr>
        <w:t>ArrayList</w:t>
      </w:r>
      <w:proofErr w:type="spellEnd"/>
      <w:r w:rsidR="005952B5" w:rsidRPr="00C15434">
        <w:rPr>
          <w:rFonts w:ascii="Arial" w:hAnsi="Arial" w:cs="Arial"/>
          <w:color w:val="auto"/>
          <w:lang w:bidi="pt-PT"/>
        </w:rPr>
        <w:t xml:space="preserve"> </w:t>
      </w:r>
      <w:r w:rsidR="006F1C2D" w:rsidRPr="00C15434">
        <w:rPr>
          <w:rFonts w:ascii="Arial" w:hAnsi="Arial" w:cs="Arial"/>
          <w:color w:val="auto"/>
          <w:lang w:bidi="pt-PT"/>
        </w:rPr>
        <w:t>temporário será possível no replay do jogo ver as utilizações dos créditos</w:t>
      </w:r>
      <w:r w:rsidR="00740938" w:rsidRPr="00C15434">
        <w:rPr>
          <w:rFonts w:ascii="Arial" w:hAnsi="Arial" w:cs="Arial"/>
          <w:color w:val="auto"/>
          <w:lang w:bidi="pt-PT"/>
        </w:rPr>
        <w:t>.</w:t>
      </w:r>
    </w:p>
    <w:p w14:paraId="2EEF9B09" w14:textId="77777777" w:rsidR="00DE713C" w:rsidRPr="00C15434" w:rsidRDefault="00DE713C" w:rsidP="00DE713C">
      <w:pPr>
        <w:rPr>
          <w:rFonts w:ascii="Arial" w:hAnsi="Arial" w:cs="Arial"/>
          <w:lang w:bidi="pt-PT"/>
        </w:rPr>
      </w:pPr>
    </w:p>
    <w:p w14:paraId="323FECE7" w14:textId="5984007C" w:rsidR="00DE713C" w:rsidRPr="00C15434" w:rsidRDefault="00DE713C" w:rsidP="00DE713C">
      <w:pPr>
        <w:pStyle w:val="Ttulo1"/>
        <w:numPr>
          <w:ilvl w:val="0"/>
          <w:numId w:val="16"/>
        </w:numPr>
        <w:rPr>
          <w:rFonts w:ascii="Arial" w:hAnsi="Arial" w:cs="Arial"/>
          <w:lang w:bidi="pt-PT"/>
        </w:rPr>
      </w:pPr>
      <w:r w:rsidRPr="00C15434">
        <w:rPr>
          <w:rFonts w:ascii="Arial" w:hAnsi="Arial" w:cs="Arial"/>
          <w:lang w:bidi="pt-PT"/>
        </w:rPr>
        <w:lastRenderedPageBreak/>
        <w:t>Diagrama da máquina de estados</w:t>
      </w:r>
    </w:p>
    <w:p w14:paraId="38136931" w14:textId="77777777" w:rsidR="001222D1" w:rsidRPr="00C15434" w:rsidRDefault="001222D1" w:rsidP="001222D1">
      <w:pPr>
        <w:rPr>
          <w:rFonts w:ascii="Arial" w:hAnsi="Arial" w:cs="Arial"/>
          <w:lang w:bidi="pt-PT"/>
        </w:rPr>
      </w:pPr>
    </w:p>
    <w:p w14:paraId="2896D32B" w14:textId="038E4504" w:rsidR="00B54C68" w:rsidRPr="00C15434" w:rsidRDefault="007F3CEB" w:rsidP="00191C0A">
      <w:pPr>
        <w:rPr>
          <w:rFonts w:ascii="Arial" w:hAnsi="Arial" w:cs="Arial"/>
          <w:lang w:bidi="pt-PT"/>
        </w:rPr>
      </w:pPr>
      <w:r w:rsidRPr="00C15434">
        <w:rPr>
          <w:rFonts w:ascii="Arial" w:hAnsi="Arial" w:cs="Arial"/>
          <w:noProof/>
          <w:lang w:bidi="pt-PT"/>
        </w:rPr>
        <w:drawing>
          <wp:inline distT="0" distB="0" distL="0" distR="0" wp14:anchorId="64961855" wp14:editId="3FCBABE5">
            <wp:extent cx="5273040" cy="40640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D76E" w14:textId="4F57B0C2" w:rsidR="001361DF" w:rsidRPr="00C15434" w:rsidRDefault="00B617C6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O programa começa pelo estado de Inicio que </w:t>
      </w:r>
      <w:r w:rsidR="00AC2413" w:rsidRPr="00C15434">
        <w:rPr>
          <w:rFonts w:ascii="Arial" w:hAnsi="Arial" w:cs="Arial"/>
          <w:color w:val="auto"/>
          <w:lang w:bidi="pt-PT"/>
        </w:rPr>
        <w:t>aguarda que o utilizador leias as regras e que dê um input se pretende continuar.</w:t>
      </w:r>
      <w:r w:rsidR="00724053" w:rsidRPr="00C15434">
        <w:rPr>
          <w:rFonts w:ascii="Arial" w:hAnsi="Arial" w:cs="Arial"/>
          <w:color w:val="auto"/>
          <w:lang w:bidi="pt-PT"/>
        </w:rPr>
        <w:t xml:space="preserve"> De seguida, através da função </w:t>
      </w:r>
      <w:proofErr w:type="spellStart"/>
      <w:proofErr w:type="gramStart"/>
      <w:r w:rsidR="00724053" w:rsidRPr="00C15434">
        <w:rPr>
          <w:rFonts w:ascii="Arial" w:hAnsi="Arial" w:cs="Arial"/>
          <w:color w:val="auto"/>
          <w:lang w:bidi="pt-PT"/>
        </w:rPr>
        <w:t>start</w:t>
      </w:r>
      <w:proofErr w:type="spellEnd"/>
      <w:r w:rsidR="00724053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724053" w:rsidRPr="00C15434">
        <w:rPr>
          <w:rFonts w:ascii="Arial" w:hAnsi="Arial" w:cs="Arial"/>
          <w:color w:val="auto"/>
          <w:lang w:bidi="pt-PT"/>
        </w:rPr>
        <w:t xml:space="preserve">) </w:t>
      </w:r>
      <w:r w:rsidR="00E65C74" w:rsidRPr="00C15434">
        <w:rPr>
          <w:rFonts w:ascii="Arial" w:hAnsi="Arial" w:cs="Arial"/>
          <w:color w:val="auto"/>
          <w:lang w:bidi="pt-PT"/>
        </w:rPr>
        <w:t>é iniciado o jogo</w:t>
      </w:r>
      <w:r w:rsidR="006D7019" w:rsidRPr="00C15434">
        <w:rPr>
          <w:rFonts w:ascii="Arial" w:hAnsi="Arial" w:cs="Arial"/>
          <w:color w:val="auto"/>
          <w:lang w:bidi="pt-PT"/>
        </w:rPr>
        <w:t xml:space="preserve"> e é dado ao utilizador um menu onde pode selecionar se pretende começar um novo jogo</w:t>
      </w:r>
      <w:r w:rsidR="00EA4A43" w:rsidRPr="00C15434">
        <w:rPr>
          <w:rFonts w:ascii="Arial" w:hAnsi="Arial" w:cs="Arial"/>
          <w:color w:val="auto"/>
          <w:lang w:bidi="pt-PT"/>
        </w:rPr>
        <w:t xml:space="preserve"> e o tipo de jogo, carregar um jogo ou </w:t>
      </w:r>
      <w:r w:rsidR="00896BF6" w:rsidRPr="00C15434">
        <w:rPr>
          <w:rFonts w:ascii="Arial" w:hAnsi="Arial" w:cs="Arial"/>
          <w:color w:val="auto"/>
          <w:lang w:bidi="pt-PT"/>
        </w:rPr>
        <w:t>fazer o replay de um jogo</w:t>
      </w:r>
      <w:r w:rsidR="00EA4A43" w:rsidRPr="00C15434">
        <w:rPr>
          <w:rFonts w:ascii="Arial" w:hAnsi="Arial" w:cs="Arial"/>
          <w:color w:val="auto"/>
          <w:lang w:bidi="pt-PT"/>
        </w:rPr>
        <w:t xml:space="preserve"> </w:t>
      </w:r>
      <w:r w:rsidR="00896BF6" w:rsidRPr="00C15434">
        <w:rPr>
          <w:rFonts w:ascii="Arial" w:hAnsi="Arial" w:cs="Arial"/>
          <w:color w:val="auto"/>
          <w:lang w:bidi="pt-PT"/>
        </w:rPr>
        <w:t>d</w:t>
      </w:r>
      <w:r w:rsidR="00EA4A43" w:rsidRPr="00C15434">
        <w:rPr>
          <w:rFonts w:ascii="Arial" w:hAnsi="Arial" w:cs="Arial"/>
          <w:color w:val="auto"/>
          <w:lang w:bidi="pt-PT"/>
        </w:rPr>
        <w:t xml:space="preserve">o histórico no estado do </w:t>
      </w:r>
      <w:proofErr w:type="spellStart"/>
      <w:r w:rsidR="00EA4A43" w:rsidRPr="00C15434">
        <w:rPr>
          <w:rFonts w:ascii="Arial" w:hAnsi="Arial" w:cs="Arial"/>
          <w:color w:val="auto"/>
          <w:lang w:bidi="pt-PT"/>
        </w:rPr>
        <w:t>GameMode</w:t>
      </w:r>
      <w:proofErr w:type="spellEnd"/>
      <w:r w:rsidR="00F2236E" w:rsidRPr="00C15434">
        <w:rPr>
          <w:rFonts w:ascii="Arial" w:hAnsi="Arial" w:cs="Arial"/>
          <w:color w:val="auto"/>
          <w:lang w:bidi="pt-PT"/>
        </w:rPr>
        <w:t xml:space="preserve">. </w:t>
      </w:r>
    </w:p>
    <w:p w14:paraId="0B2398F0" w14:textId="4EE993C4" w:rsidR="001361DF" w:rsidRPr="00C15434" w:rsidRDefault="00F2236E" w:rsidP="00C15434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Caso o utilizador selecione um novo jogo a função </w:t>
      </w:r>
      <w:proofErr w:type="spellStart"/>
      <w:proofErr w:type="gramStart"/>
      <w:r w:rsidRPr="00C15434">
        <w:rPr>
          <w:rFonts w:ascii="Arial" w:hAnsi="Arial" w:cs="Arial"/>
          <w:color w:val="auto"/>
          <w:lang w:bidi="pt-PT"/>
        </w:rPr>
        <w:t>selGameMode</w:t>
      </w:r>
      <w:proofErr w:type="spellEnd"/>
      <w:r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Pr="00C15434">
        <w:rPr>
          <w:rFonts w:ascii="Arial" w:hAnsi="Arial" w:cs="Arial"/>
          <w:color w:val="auto"/>
          <w:lang w:bidi="pt-PT"/>
        </w:rPr>
        <w:t xml:space="preserve">) é chamada </w:t>
      </w:r>
      <w:r w:rsidR="00175AAD" w:rsidRPr="00C15434">
        <w:rPr>
          <w:rFonts w:ascii="Arial" w:hAnsi="Arial" w:cs="Arial"/>
          <w:color w:val="auto"/>
          <w:lang w:bidi="pt-PT"/>
        </w:rPr>
        <w:t xml:space="preserve">e o utilizador será levado ao estado de </w:t>
      </w:r>
      <w:proofErr w:type="spellStart"/>
      <w:r w:rsidR="00175AAD" w:rsidRPr="00C15434">
        <w:rPr>
          <w:rFonts w:ascii="Arial" w:hAnsi="Arial" w:cs="Arial"/>
          <w:color w:val="auto"/>
          <w:lang w:bidi="pt-PT"/>
        </w:rPr>
        <w:t>NamePlayers</w:t>
      </w:r>
      <w:proofErr w:type="spellEnd"/>
      <w:r w:rsidR="00175AAD" w:rsidRPr="00C15434">
        <w:rPr>
          <w:rFonts w:ascii="Arial" w:hAnsi="Arial" w:cs="Arial"/>
          <w:color w:val="auto"/>
          <w:lang w:bidi="pt-PT"/>
        </w:rPr>
        <w:t xml:space="preserve"> onde terá que inserir o nome dos dois jogadores.</w:t>
      </w:r>
      <w:r w:rsidR="00A848F7" w:rsidRPr="00C15434">
        <w:rPr>
          <w:rFonts w:ascii="Arial" w:hAnsi="Arial" w:cs="Arial"/>
          <w:color w:val="auto"/>
          <w:lang w:bidi="pt-PT"/>
        </w:rPr>
        <w:t xml:space="preserve"> </w:t>
      </w:r>
      <w:r w:rsidR="00075148" w:rsidRPr="00C15434">
        <w:rPr>
          <w:rFonts w:ascii="Arial" w:hAnsi="Arial" w:cs="Arial"/>
          <w:color w:val="auto"/>
          <w:lang w:bidi="pt-PT"/>
        </w:rPr>
        <w:t xml:space="preserve">Quando isto se verificar será chamada a função </w:t>
      </w:r>
      <w:proofErr w:type="spellStart"/>
      <w:proofErr w:type="gramStart"/>
      <w:r w:rsidR="00075148" w:rsidRPr="00C15434">
        <w:rPr>
          <w:rFonts w:ascii="Arial" w:hAnsi="Arial" w:cs="Arial"/>
          <w:color w:val="auto"/>
          <w:lang w:bidi="pt-PT"/>
        </w:rPr>
        <w:t>comecaJogo</w:t>
      </w:r>
      <w:proofErr w:type="spellEnd"/>
      <w:r w:rsidR="00075148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075148" w:rsidRPr="00C15434">
        <w:rPr>
          <w:rFonts w:ascii="Arial" w:hAnsi="Arial" w:cs="Arial"/>
          <w:color w:val="auto"/>
          <w:lang w:bidi="pt-PT"/>
        </w:rPr>
        <w:t xml:space="preserve">) </w:t>
      </w:r>
      <w:r w:rsidR="008A3484" w:rsidRPr="00C15434">
        <w:rPr>
          <w:rFonts w:ascii="Arial" w:hAnsi="Arial" w:cs="Arial"/>
          <w:color w:val="auto"/>
          <w:lang w:bidi="pt-PT"/>
        </w:rPr>
        <w:t>que levará o utilizador para o estado Jogada;</w:t>
      </w:r>
    </w:p>
    <w:p w14:paraId="39065010" w14:textId="0F38549C" w:rsidR="00C00A7F" w:rsidRPr="00C15434" w:rsidRDefault="00A848F7" w:rsidP="00C15434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Caso o utilizador selecione carregar um jogo será chamada a função </w:t>
      </w:r>
      <w:proofErr w:type="spellStart"/>
      <w:proofErr w:type="gramStart"/>
      <w:r w:rsidRPr="00C15434">
        <w:rPr>
          <w:rFonts w:ascii="Arial" w:hAnsi="Arial" w:cs="Arial"/>
          <w:color w:val="auto"/>
          <w:lang w:bidi="pt-PT"/>
        </w:rPr>
        <w:t>carregaJogo</w:t>
      </w:r>
      <w:proofErr w:type="spellEnd"/>
      <w:r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Pr="00C15434">
        <w:rPr>
          <w:rFonts w:ascii="Arial" w:hAnsi="Arial" w:cs="Arial"/>
          <w:color w:val="auto"/>
          <w:lang w:bidi="pt-PT"/>
        </w:rPr>
        <w:t xml:space="preserve">) que </w:t>
      </w:r>
      <w:r w:rsidR="00C361B2" w:rsidRPr="00C15434">
        <w:rPr>
          <w:rFonts w:ascii="Arial" w:hAnsi="Arial" w:cs="Arial"/>
          <w:color w:val="auto"/>
          <w:lang w:bidi="pt-PT"/>
        </w:rPr>
        <w:t>irá carregar o jogo e direcionar o jogador para o estado Jogada</w:t>
      </w:r>
      <w:r w:rsidR="008A3484" w:rsidRPr="00C15434">
        <w:rPr>
          <w:rFonts w:ascii="Arial" w:hAnsi="Arial" w:cs="Arial"/>
          <w:color w:val="auto"/>
          <w:lang w:bidi="pt-PT"/>
        </w:rPr>
        <w:t>;</w:t>
      </w:r>
    </w:p>
    <w:p w14:paraId="71D00CBB" w14:textId="2F8A5316" w:rsidR="00684D69" w:rsidRPr="00C15434" w:rsidRDefault="001361DF" w:rsidP="00C15434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Caso o utilizador selecione ver um jogo do </w:t>
      </w:r>
      <w:r w:rsidR="00896BF6" w:rsidRPr="00C15434">
        <w:rPr>
          <w:rFonts w:ascii="Arial" w:hAnsi="Arial" w:cs="Arial"/>
          <w:color w:val="auto"/>
          <w:lang w:bidi="pt-PT"/>
        </w:rPr>
        <w:t xml:space="preserve">histórico será chamada a função </w:t>
      </w:r>
      <w:proofErr w:type="spellStart"/>
      <w:proofErr w:type="gramStart"/>
      <w:r w:rsidR="00021771" w:rsidRPr="00C15434">
        <w:rPr>
          <w:rFonts w:ascii="Arial" w:hAnsi="Arial" w:cs="Arial"/>
          <w:color w:val="auto"/>
          <w:lang w:bidi="pt-PT"/>
        </w:rPr>
        <w:t>historicoJogos</w:t>
      </w:r>
      <w:proofErr w:type="spellEnd"/>
      <w:r w:rsidR="00021771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021771" w:rsidRPr="00C15434">
        <w:rPr>
          <w:rFonts w:ascii="Arial" w:hAnsi="Arial" w:cs="Arial"/>
          <w:color w:val="auto"/>
          <w:lang w:bidi="pt-PT"/>
        </w:rPr>
        <w:t xml:space="preserve">) </w:t>
      </w:r>
      <w:r w:rsidR="00E76D39" w:rsidRPr="00C15434">
        <w:rPr>
          <w:rFonts w:ascii="Arial" w:hAnsi="Arial" w:cs="Arial"/>
          <w:color w:val="auto"/>
          <w:lang w:bidi="pt-PT"/>
        </w:rPr>
        <w:t xml:space="preserve">que levará o utilizador para o estado </w:t>
      </w:r>
      <w:proofErr w:type="spellStart"/>
      <w:r w:rsidR="00E76D39" w:rsidRPr="00C15434">
        <w:rPr>
          <w:rFonts w:ascii="Arial" w:hAnsi="Arial" w:cs="Arial"/>
          <w:color w:val="auto"/>
          <w:lang w:bidi="pt-PT"/>
        </w:rPr>
        <w:t>EscolhaJogoH</w:t>
      </w:r>
      <w:proofErr w:type="spellEnd"/>
      <w:r w:rsidR="00593A04" w:rsidRPr="00C15434">
        <w:rPr>
          <w:rFonts w:ascii="Arial" w:hAnsi="Arial" w:cs="Arial"/>
          <w:color w:val="auto"/>
          <w:lang w:bidi="pt-PT"/>
        </w:rPr>
        <w:t xml:space="preserve">. Neste estado serão mostrados os jogos guardados e caso não existam o utilizador é enviado de volta para o estado </w:t>
      </w:r>
      <w:proofErr w:type="spellStart"/>
      <w:r w:rsidR="00593A04" w:rsidRPr="00C15434">
        <w:rPr>
          <w:rFonts w:ascii="Arial" w:hAnsi="Arial" w:cs="Arial"/>
          <w:color w:val="auto"/>
          <w:lang w:bidi="pt-PT"/>
        </w:rPr>
        <w:t>GameMode</w:t>
      </w:r>
      <w:proofErr w:type="spellEnd"/>
      <w:r w:rsidR="007F0C7C" w:rsidRPr="00C15434">
        <w:rPr>
          <w:rFonts w:ascii="Arial" w:hAnsi="Arial" w:cs="Arial"/>
          <w:color w:val="auto"/>
          <w:lang w:bidi="pt-PT"/>
        </w:rPr>
        <w:t xml:space="preserve">. Se existirem jogos o utilizador irá escolher um deles e este será carregado recorrendo à função </w:t>
      </w:r>
      <w:proofErr w:type="spellStart"/>
      <w:proofErr w:type="gramStart"/>
      <w:r w:rsidR="007F0C7C" w:rsidRPr="00C15434">
        <w:rPr>
          <w:rFonts w:ascii="Arial" w:hAnsi="Arial" w:cs="Arial"/>
          <w:color w:val="auto"/>
          <w:lang w:bidi="pt-PT"/>
        </w:rPr>
        <w:t>replayHistorico</w:t>
      </w:r>
      <w:proofErr w:type="spellEnd"/>
      <w:r w:rsidR="007F0C7C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7F0C7C" w:rsidRPr="00C15434">
        <w:rPr>
          <w:rFonts w:ascii="Arial" w:hAnsi="Arial" w:cs="Arial"/>
          <w:color w:val="auto"/>
          <w:lang w:bidi="pt-PT"/>
        </w:rPr>
        <w:t xml:space="preserve">) que enviará o utilizador para o estado </w:t>
      </w:r>
      <w:proofErr w:type="spellStart"/>
      <w:r w:rsidR="007F0C7C" w:rsidRPr="00C15434">
        <w:rPr>
          <w:rFonts w:ascii="Arial" w:hAnsi="Arial" w:cs="Arial"/>
          <w:color w:val="auto"/>
          <w:lang w:bidi="pt-PT"/>
        </w:rPr>
        <w:t>PassarTurno</w:t>
      </w:r>
      <w:proofErr w:type="spellEnd"/>
      <w:r w:rsidR="007F0C7C" w:rsidRPr="00C15434">
        <w:rPr>
          <w:rFonts w:ascii="Arial" w:hAnsi="Arial" w:cs="Arial"/>
          <w:color w:val="auto"/>
          <w:lang w:bidi="pt-PT"/>
        </w:rPr>
        <w:t xml:space="preserve">. Neste estado </w:t>
      </w:r>
      <w:r w:rsidR="0064750D" w:rsidRPr="00C15434">
        <w:rPr>
          <w:rFonts w:ascii="Arial" w:hAnsi="Arial" w:cs="Arial"/>
          <w:color w:val="auto"/>
          <w:lang w:bidi="pt-PT"/>
        </w:rPr>
        <w:t xml:space="preserve">o utilizador poderá escolher passar o turno que </w:t>
      </w:r>
      <w:r w:rsidR="0064750D" w:rsidRPr="00C15434">
        <w:rPr>
          <w:rFonts w:ascii="Arial" w:hAnsi="Arial" w:cs="Arial"/>
          <w:color w:val="auto"/>
          <w:lang w:bidi="pt-PT"/>
        </w:rPr>
        <w:lastRenderedPageBreak/>
        <w:t>está a ver</w:t>
      </w:r>
      <w:r w:rsidR="00171E2F" w:rsidRPr="00C15434">
        <w:rPr>
          <w:rFonts w:ascii="Arial" w:hAnsi="Arial" w:cs="Arial"/>
          <w:color w:val="auto"/>
          <w:lang w:bidi="pt-PT"/>
        </w:rPr>
        <w:t xml:space="preserve"> </w:t>
      </w:r>
      <w:r w:rsidR="00581E32" w:rsidRPr="00C15434">
        <w:rPr>
          <w:rFonts w:ascii="Arial" w:hAnsi="Arial" w:cs="Arial"/>
          <w:color w:val="auto"/>
          <w:lang w:bidi="pt-PT"/>
        </w:rPr>
        <w:t xml:space="preserve">através da função </w:t>
      </w:r>
      <w:proofErr w:type="spellStart"/>
      <w:proofErr w:type="gramStart"/>
      <w:r w:rsidR="00581E32" w:rsidRPr="00C15434">
        <w:rPr>
          <w:rFonts w:ascii="Arial" w:hAnsi="Arial" w:cs="Arial"/>
          <w:color w:val="auto"/>
          <w:lang w:bidi="pt-PT"/>
        </w:rPr>
        <w:t>passaTurnoHistorico</w:t>
      </w:r>
      <w:proofErr w:type="spellEnd"/>
      <w:r w:rsidR="00581E32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581E32" w:rsidRPr="00C15434">
        <w:rPr>
          <w:rFonts w:ascii="Arial" w:hAnsi="Arial" w:cs="Arial"/>
          <w:color w:val="auto"/>
          <w:lang w:bidi="pt-PT"/>
        </w:rPr>
        <w:t>)</w:t>
      </w:r>
      <w:r w:rsidR="00684D69" w:rsidRPr="00C15434">
        <w:rPr>
          <w:rFonts w:ascii="Arial" w:hAnsi="Arial" w:cs="Arial"/>
          <w:color w:val="auto"/>
          <w:lang w:bidi="pt-PT"/>
        </w:rPr>
        <w:t xml:space="preserve"> que devolverá o estado </w:t>
      </w:r>
      <w:proofErr w:type="spellStart"/>
      <w:r w:rsidR="00684D69" w:rsidRPr="00C15434">
        <w:rPr>
          <w:rFonts w:ascii="Arial" w:hAnsi="Arial" w:cs="Arial"/>
          <w:color w:val="auto"/>
          <w:lang w:bidi="pt-PT"/>
        </w:rPr>
        <w:t>PassarTurno</w:t>
      </w:r>
      <w:proofErr w:type="spellEnd"/>
      <w:r w:rsidR="00684D69" w:rsidRPr="00C15434">
        <w:rPr>
          <w:rFonts w:ascii="Arial" w:hAnsi="Arial" w:cs="Arial"/>
          <w:color w:val="auto"/>
          <w:lang w:bidi="pt-PT"/>
        </w:rPr>
        <w:t xml:space="preserve"> até o jogo acabar, altura em que devolverá o estado </w:t>
      </w:r>
      <w:proofErr w:type="spellStart"/>
      <w:r w:rsidR="00684D69" w:rsidRPr="00C15434">
        <w:rPr>
          <w:rFonts w:ascii="Arial" w:hAnsi="Arial" w:cs="Arial"/>
          <w:color w:val="auto"/>
          <w:lang w:bidi="pt-PT"/>
        </w:rPr>
        <w:t>GameOver</w:t>
      </w:r>
      <w:proofErr w:type="spellEnd"/>
      <w:r w:rsidR="008A3484" w:rsidRPr="00C15434">
        <w:rPr>
          <w:rFonts w:ascii="Arial" w:hAnsi="Arial" w:cs="Arial"/>
          <w:color w:val="auto"/>
          <w:lang w:bidi="pt-PT"/>
        </w:rPr>
        <w:t>;</w:t>
      </w:r>
    </w:p>
    <w:p w14:paraId="68A249E8" w14:textId="5BAE1E1F" w:rsidR="008A3484" w:rsidRPr="00C15434" w:rsidRDefault="008A3484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>No estado Jogada</w:t>
      </w:r>
      <w:r w:rsidR="001D072B" w:rsidRPr="00C15434">
        <w:rPr>
          <w:rFonts w:ascii="Arial" w:hAnsi="Arial" w:cs="Arial"/>
          <w:color w:val="auto"/>
          <w:lang w:bidi="pt-PT"/>
        </w:rPr>
        <w:t xml:space="preserve"> o utilizador poderá escolher de entre várias opç</w:t>
      </w:r>
      <w:r w:rsidR="00D418EF" w:rsidRPr="00C15434">
        <w:rPr>
          <w:rFonts w:ascii="Arial" w:hAnsi="Arial" w:cs="Arial"/>
          <w:color w:val="auto"/>
          <w:lang w:bidi="pt-PT"/>
        </w:rPr>
        <w:t>ões:</w:t>
      </w:r>
    </w:p>
    <w:p w14:paraId="41C672D0" w14:textId="5C9230E3" w:rsidR="00D418EF" w:rsidRPr="00C15434" w:rsidRDefault="00D418EF" w:rsidP="00C15434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Usar </w:t>
      </w:r>
      <w:proofErr w:type="spellStart"/>
      <w:r w:rsidRPr="00C15434">
        <w:rPr>
          <w:rFonts w:ascii="Arial" w:hAnsi="Arial" w:cs="Arial"/>
          <w:color w:val="auto"/>
          <w:lang w:bidi="pt-PT"/>
        </w:rPr>
        <w:t>Creditos</w:t>
      </w:r>
      <w:proofErr w:type="spellEnd"/>
      <w:r w:rsidRPr="00C15434">
        <w:rPr>
          <w:rFonts w:ascii="Arial" w:hAnsi="Arial" w:cs="Arial"/>
          <w:color w:val="auto"/>
          <w:lang w:bidi="pt-PT"/>
        </w:rPr>
        <w:t xml:space="preserve"> que invocará a função </w:t>
      </w:r>
      <w:proofErr w:type="spellStart"/>
      <w:proofErr w:type="gramStart"/>
      <w:r w:rsidRPr="00C15434">
        <w:rPr>
          <w:rFonts w:ascii="Arial" w:hAnsi="Arial" w:cs="Arial"/>
          <w:color w:val="auto"/>
          <w:lang w:bidi="pt-PT"/>
        </w:rPr>
        <w:t>usaCreditos</w:t>
      </w:r>
      <w:proofErr w:type="spellEnd"/>
      <w:r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Pr="00C15434">
        <w:rPr>
          <w:rFonts w:ascii="Arial" w:hAnsi="Arial" w:cs="Arial"/>
          <w:color w:val="auto"/>
          <w:lang w:bidi="pt-PT"/>
        </w:rPr>
        <w:t>) que levará o utilizador de volta para o estado Jogada depois de carregar um</w:t>
      </w:r>
      <w:r w:rsidR="00E14C0A" w:rsidRPr="00C15434">
        <w:rPr>
          <w:rFonts w:ascii="Arial" w:hAnsi="Arial" w:cs="Arial"/>
          <w:color w:val="auto"/>
          <w:lang w:bidi="pt-PT"/>
        </w:rPr>
        <w:t xml:space="preserve"> momento</w:t>
      </w:r>
      <w:r w:rsidRPr="00C15434">
        <w:rPr>
          <w:rFonts w:ascii="Arial" w:hAnsi="Arial" w:cs="Arial"/>
          <w:color w:val="auto"/>
          <w:lang w:bidi="pt-PT"/>
        </w:rPr>
        <w:t xml:space="preserve"> anterior </w:t>
      </w:r>
      <w:r w:rsidR="00E14C0A" w:rsidRPr="00C15434">
        <w:rPr>
          <w:rFonts w:ascii="Arial" w:hAnsi="Arial" w:cs="Arial"/>
          <w:color w:val="auto"/>
          <w:lang w:bidi="pt-PT"/>
        </w:rPr>
        <w:t>do jogo.</w:t>
      </w:r>
    </w:p>
    <w:p w14:paraId="6F6A6681" w14:textId="5A692715" w:rsidR="00E14C0A" w:rsidRPr="00C15434" w:rsidRDefault="00E14C0A" w:rsidP="00C15434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Guardar Jogo que invocará a função </w:t>
      </w:r>
      <w:proofErr w:type="spellStart"/>
      <w:proofErr w:type="gramStart"/>
      <w:r w:rsidRPr="00C15434">
        <w:rPr>
          <w:rFonts w:ascii="Arial" w:hAnsi="Arial" w:cs="Arial"/>
          <w:color w:val="auto"/>
          <w:lang w:bidi="pt-PT"/>
        </w:rPr>
        <w:t>guardaJogo</w:t>
      </w:r>
      <w:proofErr w:type="spellEnd"/>
      <w:r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Pr="00C15434">
        <w:rPr>
          <w:rFonts w:ascii="Arial" w:hAnsi="Arial" w:cs="Arial"/>
          <w:color w:val="auto"/>
          <w:lang w:bidi="pt-PT"/>
        </w:rPr>
        <w:t>)</w:t>
      </w:r>
      <w:r w:rsidR="00756A04" w:rsidRPr="00C15434">
        <w:rPr>
          <w:rFonts w:ascii="Arial" w:hAnsi="Arial" w:cs="Arial"/>
          <w:color w:val="auto"/>
          <w:lang w:bidi="pt-PT"/>
        </w:rPr>
        <w:t xml:space="preserve"> que irá guardar o momento atual do jogo num ficheiro e retornará o utilizador para o estado Jogada.</w:t>
      </w:r>
    </w:p>
    <w:p w14:paraId="34BEDE7B" w14:textId="5CFEEC19" w:rsidR="007F3CEB" w:rsidRPr="00C15434" w:rsidRDefault="005C5FC8" w:rsidP="00C15434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Fazer Jogada que invocará a função </w:t>
      </w:r>
      <w:proofErr w:type="spellStart"/>
      <w:proofErr w:type="gramStart"/>
      <w:r w:rsidRPr="00C15434">
        <w:rPr>
          <w:rFonts w:ascii="Arial" w:hAnsi="Arial" w:cs="Arial"/>
          <w:color w:val="auto"/>
          <w:lang w:bidi="pt-PT"/>
        </w:rPr>
        <w:t>fazJogada</w:t>
      </w:r>
      <w:proofErr w:type="spellEnd"/>
      <w:r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Pr="00C15434">
        <w:rPr>
          <w:rFonts w:ascii="Arial" w:hAnsi="Arial" w:cs="Arial"/>
          <w:color w:val="auto"/>
          <w:lang w:bidi="pt-PT"/>
        </w:rPr>
        <w:t xml:space="preserve">) / </w:t>
      </w:r>
      <w:proofErr w:type="spellStart"/>
      <w:r w:rsidRPr="00C15434">
        <w:rPr>
          <w:rFonts w:ascii="Arial" w:hAnsi="Arial" w:cs="Arial"/>
          <w:color w:val="auto"/>
          <w:lang w:bidi="pt-PT"/>
        </w:rPr>
        <w:t>jogaAI</w:t>
      </w:r>
      <w:proofErr w:type="spellEnd"/>
      <w:r w:rsidRPr="00C15434">
        <w:rPr>
          <w:rFonts w:ascii="Arial" w:hAnsi="Arial" w:cs="Arial"/>
          <w:color w:val="auto"/>
          <w:lang w:bidi="pt-PT"/>
        </w:rPr>
        <w:t>()</w:t>
      </w:r>
      <w:r w:rsidR="008D42FA" w:rsidRPr="00C15434">
        <w:rPr>
          <w:rFonts w:ascii="Arial" w:hAnsi="Arial" w:cs="Arial"/>
          <w:color w:val="auto"/>
          <w:lang w:bidi="pt-PT"/>
        </w:rPr>
        <w:t>,</w:t>
      </w:r>
      <w:r w:rsidRPr="00C15434">
        <w:rPr>
          <w:rFonts w:ascii="Arial" w:hAnsi="Arial" w:cs="Arial"/>
          <w:color w:val="auto"/>
          <w:lang w:bidi="pt-PT"/>
        </w:rPr>
        <w:t xml:space="preserve"> dependendo se o jogador é humano ou AI</w:t>
      </w:r>
      <w:r w:rsidR="008D42FA" w:rsidRPr="00C15434">
        <w:rPr>
          <w:rFonts w:ascii="Arial" w:hAnsi="Arial" w:cs="Arial"/>
          <w:color w:val="auto"/>
          <w:lang w:bidi="pt-PT"/>
        </w:rPr>
        <w:t>,</w:t>
      </w:r>
      <w:r w:rsidRPr="00C15434">
        <w:rPr>
          <w:rFonts w:ascii="Arial" w:hAnsi="Arial" w:cs="Arial"/>
          <w:color w:val="auto"/>
          <w:lang w:bidi="pt-PT"/>
        </w:rPr>
        <w:t xml:space="preserve"> </w:t>
      </w:r>
      <w:r w:rsidR="008D42FA" w:rsidRPr="00C15434">
        <w:rPr>
          <w:rFonts w:ascii="Arial" w:hAnsi="Arial" w:cs="Arial"/>
          <w:color w:val="auto"/>
          <w:lang w:bidi="pt-PT"/>
        </w:rPr>
        <w:t xml:space="preserve">que </w:t>
      </w:r>
      <w:r w:rsidR="003A454B" w:rsidRPr="00C15434">
        <w:rPr>
          <w:rFonts w:ascii="Arial" w:hAnsi="Arial" w:cs="Arial"/>
          <w:color w:val="auto"/>
          <w:lang w:bidi="pt-PT"/>
        </w:rPr>
        <w:t xml:space="preserve">irá </w:t>
      </w:r>
      <w:r w:rsidR="008D42FA" w:rsidRPr="00C15434">
        <w:rPr>
          <w:rFonts w:ascii="Arial" w:hAnsi="Arial" w:cs="Arial"/>
          <w:color w:val="auto"/>
          <w:lang w:bidi="pt-PT"/>
        </w:rPr>
        <w:t>devolver o estado Jogada se a jogada for inválida</w:t>
      </w:r>
      <w:r w:rsidR="003A454B" w:rsidRPr="00C15434">
        <w:rPr>
          <w:rFonts w:ascii="Arial" w:hAnsi="Arial" w:cs="Arial"/>
          <w:color w:val="auto"/>
          <w:lang w:bidi="pt-PT"/>
        </w:rPr>
        <w:t xml:space="preserve">, ou irá devolver </w:t>
      </w:r>
      <w:r w:rsidR="00B262E7" w:rsidRPr="00C15434">
        <w:rPr>
          <w:rFonts w:ascii="Arial" w:hAnsi="Arial" w:cs="Arial"/>
          <w:color w:val="auto"/>
          <w:lang w:bidi="pt-PT"/>
        </w:rPr>
        <w:t xml:space="preserve">o estado </w:t>
      </w:r>
      <w:proofErr w:type="spellStart"/>
      <w:r w:rsidR="00B262E7" w:rsidRPr="00C15434">
        <w:rPr>
          <w:rFonts w:ascii="Arial" w:hAnsi="Arial" w:cs="Arial"/>
          <w:color w:val="auto"/>
          <w:lang w:bidi="pt-PT"/>
        </w:rPr>
        <w:t>PassarTurno</w:t>
      </w:r>
      <w:proofErr w:type="spellEnd"/>
      <w:r w:rsidR="00B262E7" w:rsidRPr="00C15434">
        <w:rPr>
          <w:rFonts w:ascii="Arial" w:hAnsi="Arial" w:cs="Arial"/>
          <w:color w:val="auto"/>
          <w:lang w:bidi="pt-PT"/>
        </w:rPr>
        <w:t xml:space="preserve"> se a jogada for valida e a função </w:t>
      </w:r>
      <w:proofErr w:type="spellStart"/>
      <w:r w:rsidR="00B262E7" w:rsidRPr="00C15434">
        <w:rPr>
          <w:rFonts w:ascii="Arial" w:hAnsi="Arial" w:cs="Arial"/>
          <w:color w:val="auto"/>
          <w:lang w:bidi="pt-PT"/>
        </w:rPr>
        <w:t>isWinner</w:t>
      </w:r>
      <w:proofErr w:type="spellEnd"/>
      <w:r w:rsidR="00B262E7" w:rsidRPr="00C15434">
        <w:rPr>
          <w:rFonts w:ascii="Arial" w:hAnsi="Arial" w:cs="Arial"/>
          <w:color w:val="auto"/>
          <w:lang w:bidi="pt-PT"/>
        </w:rPr>
        <w:t>() devolva falso</w:t>
      </w:r>
      <w:r w:rsidR="008E5D6D" w:rsidRPr="00C15434">
        <w:rPr>
          <w:rFonts w:ascii="Arial" w:hAnsi="Arial" w:cs="Arial"/>
          <w:color w:val="auto"/>
          <w:lang w:bidi="pt-PT"/>
        </w:rPr>
        <w:t>.</w:t>
      </w:r>
      <w:r w:rsidR="007F3CEB" w:rsidRPr="00C15434">
        <w:rPr>
          <w:rFonts w:ascii="Arial" w:hAnsi="Arial" w:cs="Arial"/>
          <w:color w:val="auto"/>
          <w:lang w:bidi="pt-PT"/>
        </w:rPr>
        <w:t xml:space="preserve"> Caso a função </w:t>
      </w:r>
      <w:proofErr w:type="spellStart"/>
      <w:proofErr w:type="gramStart"/>
      <w:r w:rsidR="007F3CEB" w:rsidRPr="00C15434">
        <w:rPr>
          <w:rFonts w:ascii="Arial" w:hAnsi="Arial" w:cs="Arial"/>
          <w:color w:val="auto"/>
          <w:lang w:bidi="pt-PT"/>
        </w:rPr>
        <w:t>isWinner</w:t>
      </w:r>
      <w:proofErr w:type="spellEnd"/>
      <w:r w:rsidR="007F3CEB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7F3CEB" w:rsidRPr="00C15434">
        <w:rPr>
          <w:rFonts w:ascii="Arial" w:hAnsi="Arial" w:cs="Arial"/>
          <w:color w:val="auto"/>
          <w:lang w:bidi="pt-PT"/>
        </w:rPr>
        <w:t>) devolva v</w:t>
      </w:r>
      <w:r w:rsidR="00C15434" w:rsidRPr="00C15434">
        <w:rPr>
          <w:rFonts w:ascii="Arial" w:hAnsi="Arial" w:cs="Arial"/>
          <w:color w:val="auto"/>
          <w:lang w:bidi="pt-PT"/>
        </w:rPr>
        <w:t xml:space="preserve">erdade o utilizador será levado para o estado </w:t>
      </w:r>
      <w:proofErr w:type="spellStart"/>
      <w:r w:rsidR="00C15434" w:rsidRPr="00C15434">
        <w:rPr>
          <w:rFonts w:ascii="Arial" w:hAnsi="Arial" w:cs="Arial"/>
          <w:color w:val="auto"/>
          <w:lang w:bidi="pt-PT"/>
        </w:rPr>
        <w:t>GameOver</w:t>
      </w:r>
      <w:proofErr w:type="spellEnd"/>
      <w:r w:rsidR="00C15434" w:rsidRPr="00C15434">
        <w:rPr>
          <w:rFonts w:ascii="Arial" w:hAnsi="Arial" w:cs="Arial"/>
          <w:color w:val="auto"/>
          <w:lang w:bidi="pt-PT"/>
        </w:rPr>
        <w:t>.</w:t>
      </w:r>
    </w:p>
    <w:p w14:paraId="122F46E5" w14:textId="7A80B13A" w:rsidR="008E5D6D" w:rsidRPr="00C15434" w:rsidRDefault="008E5D6D" w:rsidP="00C15434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Jogar Peca Especial que invocará a função </w:t>
      </w:r>
      <w:proofErr w:type="spellStart"/>
      <w:proofErr w:type="gramStart"/>
      <w:r w:rsidR="00DF7EBA" w:rsidRPr="00C15434">
        <w:rPr>
          <w:rFonts w:ascii="Arial" w:hAnsi="Arial" w:cs="Arial"/>
          <w:color w:val="auto"/>
          <w:lang w:bidi="pt-PT"/>
        </w:rPr>
        <w:t>jogaPecaEspecial</w:t>
      </w:r>
      <w:proofErr w:type="spellEnd"/>
      <w:r w:rsidR="00DF7EBA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DF7EBA" w:rsidRPr="00C15434">
        <w:rPr>
          <w:rFonts w:ascii="Arial" w:hAnsi="Arial" w:cs="Arial"/>
          <w:color w:val="auto"/>
          <w:lang w:bidi="pt-PT"/>
        </w:rPr>
        <w:t xml:space="preserve">) que devolverá o estado </w:t>
      </w:r>
      <w:proofErr w:type="spellStart"/>
      <w:r w:rsidR="00DF7EBA" w:rsidRPr="00C15434">
        <w:rPr>
          <w:rFonts w:ascii="Arial" w:hAnsi="Arial" w:cs="Arial"/>
          <w:color w:val="auto"/>
          <w:lang w:bidi="pt-PT"/>
        </w:rPr>
        <w:t>PassarTurno</w:t>
      </w:r>
      <w:proofErr w:type="spellEnd"/>
      <w:r w:rsidR="00DF7EBA" w:rsidRPr="00C15434">
        <w:rPr>
          <w:rFonts w:ascii="Arial" w:hAnsi="Arial" w:cs="Arial"/>
          <w:color w:val="auto"/>
          <w:lang w:bidi="pt-PT"/>
        </w:rPr>
        <w:t xml:space="preserve"> depois de jogar </w:t>
      </w:r>
      <w:r w:rsidR="00CF0A94" w:rsidRPr="00C15434">
        <w:rPr>
          <w:rFonts w:ascii="Arial" w:hAnsi="Arial" w:cs="Arial"/>
          <w:color w:val="auto"/>
          <w:lang w:bidi="pt-PT"/>
        </w:rPr>
        <w:t>a peça especial.</w:t>
      </w:r>
    </w:p>
    <w:p w14:paraId="361BEB51" w14:textId="43629F94" w:rsidR="00CF0A94" w:rsidRPr="00C15434" w:rsidRDefault="00CF0A94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No estado </w:t>
      </w:r>
      <w:proofErr w:type="spellStart"/>
      <w:r w:rsidRPr="00C15434">
        <w:rPr>
          <w:rFonts w:ascii="Arial" w:hAnsi="Arial" w:cs="Arial"/>
          <w:color w:val="auto"/>
          <w:lang w:bidi="pt-PT"/>
        </w:rPr>
        <w:t>PassarTurno</w:t>
      </w:r>
      <w:proofErr w:type="spellEnd"/>
      <w:r w:rsidRPr="00C15434">
        <w:rPr>
          <w:rFonts w:ascii="Arial" w:hAnsi="Arial" w:cs="Arial"/>
          <w:color w:val="auto"/>
          <w:lang w:bidi="pt-PT"/>
        </w:rPr>
        <w:t xml:space="preserve"> o utilizador poderá escolher </w:t>
      </w:r>
      <w:r w:rsidR="00036E88" w:rsidRPr="00C15434">
        <w:rPr>
          <w:rFonts w:ascii="Arial" w:hAnsi="Arial" w:cs="Arial"/>
          <w:color w:val="auto"/>
          <w:lang w:bidi="pt-PT"/>
        </w:rPr>
        <w:t>entre as opções:</w:t>
      </w:r>
    </w:p>
    <w:p w14:paraId="3990BF84" w14:textId="3C86F2E2" w:rsidR="00036E88" w:rsidRPr="00C15434" w:rsidRDefault="00036E88" w:rsidP="00C15434">
      <w:pPr>
        <w:pStyle w:val="Pargrafoda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>Passar Turno</w:t>
      </w:r>
      <w:r w:rsidR="00502062" w:rsidRPr="00C15434">
        <w:rPr>
          <w:rFonts w:ascii="Arial" w:hAnsi="Arial" w:cs="Arial"/>
          <w:color w:val="auto"/>
          <w:lang w:bidi="pt-PT"/>
        </w:rPr>
        <w:t xml:space="preserve"> que invocará a função </w:t>
      </w:r>
      <w:proofErr w:type="spellStart"/>
      <w:proofErr w:type="gramStart"/>
      <w:r w:rsidR="00502062" w:rsidRPr="00C15434">
        <w:rPr>
          <w:rFonts w:ascii="Arial" w:hAnsi="Arial" w:cs="Arial"/>
          <w:color w:val="auto"/>
          <w:lang w:bidi="pt-PT"/>
        </w:rPr>
        <w:t>passaTurno</w:t>
      </w:r>
      <w:proofErr w:type="spellEnd"/>
      <w:r w:rsidR="00502062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502062" w:rsidRPr="00C15434">
        <w:rPr>
          <w:rFonts w:ascii="Arial" w:hAnsi="Arial" w:cs="Arial"/>
          <w:color w:val="auto"/>
          <w:lang w:bidi="pt-PT"/>
        </w:rPr>
        <w:t xml:space="preserve">) que irá verificar se o jogador seguinte poderá jogar </w:t>
      </w:r>
      <w:r w:rsidR="00B04AFB" w:rsidRPr="00C15434">
        <w:rPr>
          <w:rFonts w:ascii="Arial" w:hAnsi="Arial" w:cs="Arial"/>
          <w:color w:val="auto"/>
          <w:lang w:bidi="pt-PT"/>
        </w:rPr>
        <w:t>o minijogo.</w:t>
      </w:r>
    </w:p>
    <w:p w14:paraId="2020AA2F" w14:textId="1D2BDB74" w:rsidR="00B04AFB" w:rsidRPr="00C15434" w:rsidRDefault="00B04AFB" w:rsidP="00C15434">
      <w:pPr>
        <w:pStyle w:val="PargrafodaLista"/>
        <w:numPr>
          <w:ilvl w:val="1"/>
          <w:numId w:val="20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Caso o utilizador </w:t>
      </w:r>
      <w:r w:rsidR="007C44FC" w:rsidRPr="00C15434">
        <w:rPr>
          <w:rFonts w:ascii="Arial" w:hAnsi="Arial" w:cs="Arial"/>
          <w:color w:val="auto"/>
          <w:lang w:bidi="pt-PT"/>
        </w:rPr>
        <w:t xml:space="preserve">possa jogar o minijogo será levado para o estado </w:t>
      </w:r>
      <w:proofErr w:type="spellStart"/>
      <w:r w:rsidR="00301B70" w:rsidRPr="00C15434">
        <w:rPr>
          <w:rFonts w:ascii="Arial" w:hAnsi="Arial" w:cs="Arial"/>
          <w:color w:val="auto"/>
          <w:lang w:bidi="pt-PT"/>
        </w:rPr>
        <w:t>DecisaoMinigame</w:t>
      </w:r>
      <w:proofErr w:type="spellEnd"/>
      <w:r w:rsidR="00301B70" w:rsidRPr="00C15434">
        <w:rPr>
          <w:rFonts w:ascii="Arial" w:hAnsi="Arial" w:cs="Arial"/>
          <w:color w:val="auto"/>
          <w:lang w:bidi="pt-PT"/>
        </w:rPr>
        <w:t xml:space="preserve"> onde poderá escolher jogar o minijogo</w:t>
      </w:r>
      <w:r w:rsidR="0026399C" w:rsidRPr="00C15434">
        <w:rPr>
          <w:rFonts w:ascii="Arial" w:hAnsi="Arial" w:cs="Arial"/>
          <w:color w:val="auto"/>
          <w:lang w:bidi="pt-PT"/>
        </w:rPr>
        <w:t xml:space="preserve">. Caso não o faça será levado através da função </w:t>
      </w:r>
      <w:proofErr w:type="spellStart"/>
      <w:proofErr w:type="gramStart"/>
      <w:r w:rsidR="0026399C" w:rsidRPr="00C15434">
        <w:rPr>
          <w:rFonts w:ascii="Arial" w:hAnsi="Arial" w:cs="Arial"/>
          <w:color w:val="auto"/>
          <w:lang w:bidi="pt-PT"/>
        </w:rPr>
        <w:t>semMinigame</w:t>
      </w:r>
      <w:proofErr w:type="spellEnd"/>
      <w:r w:rsidR="0026399C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26399C" w:rsidRPr="00C15434">
        <w:rPr>
          <w:rFonts w:ascii="Arial" w:hAnsi="Arial" w:cs="Arial"/>
          <w:color w:val="auto"/>
          <w:lang w:bidi="pt-PT"/>
        </w:rPr>
        <w:t>) para o estado Jogada</w:t>
      </w:r>
      <w:r w:rsidR="00514B8A" w:rsidRPr="00C15434">
        <w:rPr>
          <w:rFonts w:ascii="Arial" w:hAnsi="Arial" w:cs="Arial"/>
          <w:color w:val="auto"/>
          <w:lang w:bidi="pt-PT"/>
        </w:rPr>
        <w:t xml:space="preserve">. Caso pretenda jogar será levado para o estado </w:t>
      </w:r>
      <w:proofErr w:type="spellStart"/>
      <w:r w:rsidR="00514B8A" w:rsidRPr="00C15434">
        <w:rPr>
          <w:rFonts w:ascii="Arial" w:hAnsi="Arial" w:cs="Arial"/>
          <w:color w:val="auto"/>
          <w:lang w:bidi="pt-PT"/>
        </w:rPr>
        <w:t>Minigame</w:t>
      </w:r>
      <w:proofErr w:type="spellEnd"/>
      <w:r w:rsidR="00514B8A" w:rsidRPr="00C15434">
        <w:rPr>
          <w:rFonts w:ascii="Arial" w:hAnsi="Arial" w:cs="Arial"/>
          <w:color w:val="auto"/>
          <w:lang w:bidi="pt-PT"/>
        </w:rPr>
        <w:t xml:space="preserve"> pela função </w:t>
      </w:r>
      <w:proofErr w:type="spellStart"/>
      <w:proofErr w:type="gramStart"/>
      <w:r w:rsidR="00514B8A" w:rsidRPr="00C15434">
        <w:rPr>
          <w:rFonts w:ascii="Arial" w:hAnsi="Arial" w:cs="Arial"/>
          <w:color w:val="auto"/>
          <w:lang w:bidi="pt-PT"/>
        </w:rPr>
        <w:t>jogaMinijogo</w:t>
      </w:r>
      <w:proofErr w:type="spellEnd"/>
      <w:r w:rsidR="00514B8A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514B8A" w:rsidRPr="00C15434">
        <w:rPr>
          <w:rFonts w:ascii="Arial" w:hAnsi="Arial" w:cs="Arial"/>
          <w:color w:val="auto"/>
          <w:lang w:bidi="pt-PT"/>
        </w:rPr>
        <w:t>)</w:t>
      </w:r>
      <w:r w:rsidR="001C64D2" w:rsidRPr="00C15434">
        <w:rPr>
          <w:rFonts w:ascii="Arial" w:hAnsi="Arial" w:cs="Arial"/>
          <w:color w:val="auto"/>
          <w:lang w:bidi="pt-PT"/>
        </w:rPr>
        <w:t xml:space="preserve">. Se o utilizador obter 5 pontos </w:t>
      </w:r>
      <w:r w:rsidR="00F96469" w:rsidRPr="00C15434">
        <w:rPr>
          <w:rFonts w:ascii="Arial" w:hAnsi="Arial" w:cs="Arial"/>
          <w:color w:val="auto"/>
          <w:lang w:bidi="pt-PT"/>
        </w:rPr>
        <w:t xml:space="preserve">será levado para o estado Jogada através da função </w:t>
      </w:r>
      <w:proofErr w:type="spellStart"/>
      <w:proofErr w:type="gramStart"/>
      <w:r w:rsidR="00F96469" w:rsidRPr="00C15434">
        <w:rPr>
          <w:rFonts w:ascii="Arial" w:hAnsi="Arial" w:cs="Arial"/>
          <w:color w:val="auto"/>
          <w:lang w:bidi="pt-PT"/>
        </w:rPr>
        <w:t>continuaJogada</w:t>
      </w:r>
      <w:proofErr w:type="spellEnd"/>
      <w:r w:rsidR="00F96469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F96469" w:rsidRPr="00C15434">
        <w:rPr>
          <w:rFonts w:ascii="Arial" w:hAnsi="Arial" w:cs="Arial"/>
          <w:color w:val="auto"/>
          <w:lang w:bidi="pt-PT"/>
        </w:rPr>
        <w:t xml:space="preserve">). Se não conseguir obter 5 pontos </w:t>
      </w:r>
      <w:r w:rsidR="00C12279" w:rsidRPr="00C15434">
        <w:rPr>
          <w:rFonts w:ascii="Arial" w:hAnsi="Arial" w:cs="Arial"/>
          <w:color w:val="auto"/>
          <w:lang w:bidi="pt-PT"/>
        </w:rPr>
        <w:t xml:space="preserve">irá perder a sua vez de jogar e será levado para o estado </w:t>
      </w:r>
      <w:proofErr w:type="spellStart"/>
      <w:r w:rsidR="00C12279" w:rsidRPr="00C15434">
        <w:rPr>
          <w:rFonts w:ascii="Arial" w:hAnsi="Arial" w:cs="Arial"/>
          <w:color w:val="auto"/>
          <w:lang w:bidi="pt-PT"/>
        </w:rPr>
        <w:t>PassarTurno</w:t>
      </w:r>
      <w:proofErr w:type="spellEnd"/>
      <w:r w:rsidR="00C12279" w:rsidRPr="00C15434">
        <w:rPr>
          <w:rFonts w:ascii="Arial" w:hAnsi="Arial" w:cs="Arial"/>
          <w:color w:val="auto"/>
          <w:lang w:bidi="pt-PT"/>
        </w:rPr>
        <w:t xml:space="preserve"> pela função </w:t>
      </w:r>
      <w:proofErr w:type="spellStart"/>
      <w:proofErr w:type="gramStart"/>
      <w:r w:rsidR="00C12279" w:rsidRPr="00C15434">
        <w:rPr>
          <w:rFonts w:ascii="Arial" w:hAnsi="Arial" w:cs="Arial"/>
          <w:color w:val="auto"/>
          <w:lang w:bidi="pt-PT"/>
        </w:rPr>
        <w:t>aguardaPassarTurno</w:t>
      </w:r>
      <w:proofErr w:type="spellEnd"/>
      <w:r w:rsidR="00C12279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C12279" w:rsidRPr="00C15434">
        <w:rPr>
          <w:rFonts w:ascii="Arial" w:hAnsi="Arial" w:cs="Arial"/>
          <w:color w:val="auto"/>
          <w:lang w:bidi="pt-PT"/>
        </w:rPr>
        <w:t>)</w:t>
      </w:r>
      <w:r w:rsidR="00151457" w:rsidRPr="00C15434">
        <w:rPr>
          <w:rFonts w:ascii="Arial" w:hAnsi="Arial" w:cs="Arial"/>
          <w:color w:val="auto"/>
          <w:lang w:bidi="pt-PT"/>
        </w:rPr>
        <w:t>.</w:t>
      </w:r>
    </w:p>
    <w:p w14:paraId="3131CA75" w14:textId="307A3022" w:rsidR="00151457" w:rsidRPr="00C15434" w:rsidRDefault="00151457" w:rsidP="00C15434">
      <w:pPr>
        <w:pStyle w:val="PargrafodaLista"/>
        <w:numPr>
          <w:ilvl w:val="1"/>
          <w:numId w:val="20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Caso o utilizado não esteja em condições de jogar o minijogo </w:t>
      </w:r>
      <w:r w:rsidR="00802D60" w:rsidRPr="00C15434">
        <w:rPr>
          <w:rFonts w:ascii="Arial" w:hAnsi="Arial" w:cs="Arial"/>
          <w:color w:val="auto"/>
          <w:lang w:bidi="pt-PT"/>
        </w:rPr>
        <w:t xml:space="preserve">será levado pela função </w:t>
      </w:r>
      <w:proofErr w:type="spellStart"/>
      <w:proofErr w:type="gramStart"/>
      <w:r w:rsidR="00802D60" w:rsidRPr="00C15434">
        <w:rPr>
          <w:rFonts w:ascii="Arial" w:hAnsi="Arial" w:cs="Arial"/>
          <w:color w:val="auto"/>
          <w:lang w:bidi="pt-PT"/>
        </w:rPr>
        <w:t>passaTurno</w:t>
      </w:r>
      <w:proofErr w:type="spellEnd"/>
      <w:r w:rsidR="00802D60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802D60" w:rsidRPr="00C15434">
        <w:rPr>
          <w:rFonts w:ascii="Arial" w:hAnsi="Arial" w:cs="Arial"/>
          <w:color w:val="auto"/>
          <w:lang w:bidi="pt-PT"/>
        </w:rPr>
        <w:t>) para o estado Jogada.</w:t>
      </w:r>
    </w:p>
    <w:p w14:paraId="39F05B63" w14:textId="4BA40D6F" w:rsidR="001574C4" w:rsidRPr="00C15434" w:rsidRDefault="001574C4" w:rsidP="00C15434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Guardar Jogo </w:t>
      </w:r>
      <w:r w:rsidRPr="00C15434">
        <w:rPr>
          <w:rFonts w:ascii="Arial" w:hAnsi="Arial" w:cs="Arial"/>
          <w:color w:val="auto"/>
          <w:lang w:bidi="pt-PT"/>
        </w:rPr>
        <w:t xml:space="preserve">que invocará a função </w:t>
      </w:r>
      <w:proofErr w:type="spellStart"/>
      <w:proofErr w:type="gramStart"/>
      <w:r w:rsidRPr="00C15434">
        <w:rPr>
          <w:rFonts w:ascii="Arial" w:hAnsi="Arial" w:cs="Arial"/>
          <w:color w:val="auto"/>
          <w:lang w:bidi="pt-PT"/>
        </w:rPr>
        <w:t>guardaJogo</w:t>
      </w:r>
      <w:proofErr w:type="spellEnd"/>
      <w:r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Pr="00C15434">
        <w:rPr>
          <w:rFonts w:ascii="Arial" w:hAnsi="Arial" w:cs="Arial"/>
          <w:color w:val="auto"/>
          <w:lang w:bidi="pt-PT"/>
        </w:rPr>
        <w:t xml:space="preserve">) que irá guardar o momento atual do jogo num ficheiro e retornará o utilizador para o estado </w:t>
      </w:r>
      <w:r w:rsidRPr="00C15434">
        <w:rPr>
          <w:rFonts w:ascii="Arial" w:hAnsi="Arial" w:cs="Arial"/>
          <w:color w:val="auto"/>
          <w:lang w:bidi="pt-PT"/>
        </w:rPr>
        <w:t>Passar Turno</w:t>
      </w:r>
      <w:r w:rsidRPr="00C15434">
        <w:rPr>
          <w:rFonts w:ascii="Arial" w:hAnsi="Arial" w:cs="Arial"/>
          <w:color w:val="auto"/>
          <w:lang w:bidi="pt-PT"/>
        </w:rPr>
        <w:t>.</w:t>
      </w:r>
    </w:p>
    <w:p w14:paraId="40610544" w14:textId="6513CEF4" w:rsidR="001574C4" w:rsidRPr="00C15434" w:rsidRDefault="001574C4" w:rsidP="00C15434">
      <w:pPr>
        <w:pStyle w:val="Pargrafoda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Usar </w:t>
      </w:r>
      <w:proofErr w:type="spellStart"/>
      <w:r w:rsidRPr="00C15434">
        <w:rPr>
          <w:rFonts w:ascii="Arial" w:hAnsi="Arial" w:cs="Arial"/>
          <w:color w:val="auto"/>
          <w:lang w:bidi="pt-PT"/>
        </w:rPr>
        <w:t>Creditos</w:t>
      </w:r>
      <w:proofErr w:type="spellEnd"/>
      <w:r w:rsidRPr="00C15434">
        <w:rPr>
          <w:rFonts w:ascii="Arial" w:hAnsi="Arial" w:cs="Arial"/>
          <w:color w:val="auto"/>
          <w:lang w:bidi="pt-PT"/>
        </w:rPr>
        <w:t xml:space="preserve"> que invocará a função </w:t>
      </w:r>
      <w:proofErr w:type="spellStart"/>
      <w:proofErr w:type="gramStart"/>
      <w:r w:rsidRPr="00C15434">
        <w:rPr>
          <w:rFonts w:ascii="Arial" w:hAnsi="Arial" w:cs="Arial"/>
          <w:color w:val="auto"/>
          <w:lang w:bidi="pt-PT"/>
        </w:rPr>
        <w:t>usaCreditos</w:t>
      </w:r>
      <w:proofErr w:type="spellEnd"/>
      <w:r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Pr="00C15434">
        <w:rPr>
          <w:rFonts w:ascii="Arial" w:hAnsi="Arial" w:cs="Arial"/>
          <w:color w:val="auto"/>
          <w:lang w:bidi="pt-PT"/>
        </w:rPr>
        <w:t>) que levará o utilizador para o estado Jogada depois de carregar um momento anterior do jogo.</w:t>
      </w:r>
    </w:p>
    <w:p w14:paraId="21269D5B" w14:textId="053E3F6D" w:rsidR="001361DF" w:rsidRPr="00C15434" w:rsidRDefault="00684D69" w:rsidP="00C15434">
      <w:pPr>
        <w:spacing w:line="276" w:lineRule="auto"/>
        <w:jc w:val="both"/>
        <w:rPr>
          <w:rFonts w:ascii="Arial" w:hAnsi="Arial" w:cs="Arial"/>
          <w:color w:val="auto"/>
          <w:lang w:bidi="pt-PT"/>
        </w:rPr>
      </w:pPr>
      <w:r w:rsidRPr="00C15434">
        <w:rPr>
          <w:rFonts w:ascii="Arial" w:hAnsi="Arial" w:cs="Arial"/>
          <w:color w:val="auto"/>
          <w:lang w:bidi="pt-PT"/>
        </w:rPr>
        <w:t xml:space="preserve">No estado </w:t>
      </w:r>
      <w:proofErr w:type="spellStart"/>
      <w:r w:rsidRPr="00C15434">
        <w:rPr>
          <w:rFonts w:ascii="Arial" w:hAnsi="Arial" w:cs="Arial"/>
          <w:color w:val="auto"/>
          <w:lang w:bidi="pt-PT"/>
        </w:rPr>
        <w:t>GameOver</w:t>
      </w:r>
      <w:proofErr w:type="spellEnd"/>
      <w:r w:rsidRPr="00C15434">
        <w:rPr>
          <w:rFonts w:ascii="Arial" w:hAnsi="Arial" w:cs="Arial"/>
          <w:color w:val="auto"/>
          <w:lang w:bidi="pt-PT"/>
        </w:rPr>
        <w:t xml:space="preserve"> é dada a opção ao utilizador de continuar a utilizar o programa </w:t>
      </w:r>
      <w:r w:rsidR="00B1399F" w:rsidRPr="00C15434">
        <w:rPr>
          <w:rFonts w:ascii="Arial" w:hAnsi="Arial" w:cs="Arial"/>
          <w:color w:val="auto"/>
          <w:lang w:bidi="pt-PT"/>
        </w:rPr>
        <w:t xml:space="preserve">ou de terminar a sua execução. Caso o utilizador continuar a </w:t>
      </w:r>
      <w:r w:rsidR="00AC197A" w:rsidRPr="00C15434">
        <w:rPr>
          <w:rFonts w:ascii="Arial" w:hAnsi="Arial" w:cs="Arial"/>
          <w:color w:val="auto"/>
          <w:lang w:bidi="pt-PT"/>
        </w:rPr>
        <w:t xml:space="preserve">utilizar o programa será chamada a função </w:t>
      </w:r>
      <w:proofErr w:type="spellStart"/>
      <w:proofErr w:type="gramStart"/>
      <w:r w:rsidR="00AC197A" w:rsidRPr="00C15434">
        <w:rPr>
          <w:rFonts w:ascii="Arial" w:hAnsi="Arial" w:cs="Arial"/>
          <w:color w:val="auto"/>
          <w:lang w:bidi="pt-PT"/>
        </w:rPr>
        <w:t>start</w:t>
      </w:r>
      <w:proofErr w:type="spellEnd"/>
      <w:r w:rsidR="00AC197A" w:rsidRPr="00C15434">
        <w:rPr>
          <w:rFonts w:ascii="Arial" w:hAnsi="Arial" w:cs="Arial"/>
          <w:color w:val="auto"/>
          <w:lang w:bidi="pt-PT"/>
        </w:rPr>
        <w:t>(</w:t>
      </w:r>
      <w:proofErr w:type="gramEnd"/>
      <w:r w:rsidR="00AC197A" w:rsidRPr="00C15434">
        <w:rPr>
          <w:rFonts w:ascii="Arial" w:hAnsi="Arial" w:cs="Arial"/>
          <w:color w:val="auto"/>
          <w:lang w:bidi="pt-PT"/>
        </w:rPr>
        <w:t xml:space="preserve">) que levará o utilizador de volta </w:t>
      </w:r>
      <w:r w:rsidR="00075148" w:rsidRPr="00C15434">
        <w:rPr>
          <w:rFonts w:ascii="Arial" w:hAnsi="Arial" w:cs="Arial"/>
          <w:color w:val="auto"/>
          <w:lang w:bidi="pt-PT"/>
        </w:rPr>
        <w:t xml:space="preserve">ao estado </w:t>
      </w:r>
      <w:proofErr w:type="spellStart"/>
      <w:r w:rsidR="00075148" w:rsidRPr="00C15434">
        <w:rPr>
          <w:rFonts w:ascii="Arial" w:hAnsi="Arial" w:cs="Arial"/>
          <w:color w:val="auto"/>
          <w:lang w:bidi="pt-PT"/>
        </w:rPr>
        <w:t>GameMode</w:t>
      </w:r>
      <w:proofErr w:type="spellEnd"/>
      <w:r w:rsidR="00075148" w:rsidRPr="00C15434">
        <w:rPr>
          <w:rFonts w:ascii="Arial" w:hAnsi="Arial" w:cs="Arial"/>
          <w:color w:val="auto"/>
          <w:lang w:bidi="pt-PT"/>
        </w:rPr>
        <w:t>.</w:t>
      </w:r>
      <w:r w:rsidR="0064750D" w:rsidRPr="00C15434">
        <w:rPr>
          <w:rFonts w:ascii="Arial" w:hAnsi="Arial" w:cs="Arial"/>
          <w:color w:val="auto"/>
          <w:lang w:bidi="pt-PT"/>
        </w:rPr>
        <w:t xml:space="preserve"> </w:t>
      </w:r>
    </w:p>
    <w:p w14:paraId="36BC5244" w14:textId="77777777" w:rsidR="00C834C1" w:rsidRPr="00C15434" w:rsidRDefault="00C834C1">
      <w:pPr>
        <w:rPr>
          <w:rFonts w:ascii="Arial" w:eastAsiaTheme="majorEastAsia" w:hAnsi="Arial" w:cs="Arial"/>
          <w:color w:val="007789" w:themeColor="accent1" w:themeShade="BF"/>
          <w:sz w:val="32"/>
          <w:lang w:bidi="pt-PT"/>
        </w:rPr>
      </w:pPr>
      <w:r w:rsidRPr="00C15434">
        <w:rPr>
          <w:rFonts w:ascii="Arial" w:hAnsi="Arial" w:cs="Arial"/>
          <w:lang w:bidi="pt-PT"/>
        </w:rPr>
        <w:br w:type="page"/>
      </w:r>
    </w:p>
    <w:p w14:paraId="06929CB6" w14:textId="1A973AED" w:rsidR="003D3A53" w:rsidRPr="00C15434" w:rsidRDefault="003D3A53" w:rsidP="003D3A53">
      <w:pPr>
        <w:pStyle w:val="Ttulo1"/>
        <w:numPr>
          <w:ilvl w:val="0"/>
          <w:numId w:val="16"/>
        </w:numPr>
        <w:rPr>
          <w:rFonts w:ascii="Arial" w:hAnsi="Arial" w:cs="Arial"/>
          <w:lang w:bidi="pt-PT"/>
        </w:rPr>
      </w:pPr>
      <w:r w:rsidRPr="00C15434">
        <w:rPr>
          <w:rFonts w:ascii="Arial" w:hAnsi="Arial" w:cs="Arial"/>
          <w:lang w:bidi="pt-PT"/>
        </w:rPr>
        <w:lastRenderedPageBreak/>
        <w:t>A descrição das classes utilizadas no programa</w:t>
      </w:r>
    </w:p>
    <w:p w14:paraId="60A36158" w14:textId="77777777" w:rsidR="003D3A53" w:rsidRPr="00C15434" w:rsidRDefault="003D3A53" w:rsidP="003D3A53">
      <w:pPr>
        <w:rPr>
          <w:rFonts w:ascii="Arial" w:hAnsi="Arial" w:cs="Arial"/>
          <w:lang w:bidi="pt-PT"/>
        </w:rPr>
      </w:pPr>
    </w:p>
    <w:p w14:paraId="55A9F995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auxFunc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Funções auxiliares para interação com o utilizador</w:t>
      </w:r>
    </w:p>
    <w:p w14:paraId="74D8B001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QuatroUI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realiza a comunicação com o utilizador</w:t>
      </w:r>
    </w:p>
    <w:p w14:paraId="37E4FF44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Minigame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abstrata de onde se vão estender os vários minijogos</w:t>
      </w:r>
    </w:p>
    <w:p w14:paraId="67219291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EscrevePalavras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implementa o minijogo das palavras</w:t>
      </w:r>
    </w:p>
    <w:p w14:paraId="0E00ADBB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RandomContas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implementa o minijogo das contas</w:t>
      </w:r>
    </w:p>
    <w:p w14:paraId="4B15855F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>Classe Jogador -&gt; Classe que guardar a altera dados relativos ao jogador</w:t>
      </w:r>
    </w:p>
    <w:p w14:paraId="13AA6E52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>Classe Peca -&gt; Classe que representa as peças no tabuleiro</w:t>
      </w:r>
    </w:p>
    <w:p w14:paraId="0C570D58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>Classe Jogo -&gt; Classe que lida com o processamento do jogo</w:t>
      </w:r>
    </w:p>
    <w:p w14:paraId="02A79C60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MaquinaEstados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liga o UI ao Jogo</w:t>
      </w:r>
    </w:p>
    <w:p w14:paraId="7326B336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DecisaoMiniGame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representa o estado enquanto o utilizador decide se pretende jogar o minijogo</w:t>
      </w:r>
    </w:p>
    <w:p w14:paraId="2EB6227F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EscolhaJogoH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representa o estado enquanto o utilizador escolhe um dos jogos do histórico para dar replay</w:t>
      </w:r>
    </w:p>
    <w:p w14:paraId="1C5620B4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GameMode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representa o estado enquanto o utilizador decide se quer começar um novo jogo, carregar um jogo ou ver um jogo do histórico</w:t>
      </w:r>
    </w:p>
    <w:p w14:paraId="2F316691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GameOver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representa o estado enquanto o utilizador decide se quer permanecer na aplicação ou terminá-la</w:t>
      </w:r>
    </w:p>
    <w:p w14:paraId="1538A5F7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>Classe Inicio -&gt; Classe inicial que aguarda que o utilizador leia as regras e decide se quer continuar a usar a aplicação</w:t>
      </w:r>
    </w:p>
    <w:p w14:paraId="3943ADAD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>Classe Jogada -&gt; Classe que representa o estado quando é dada a opção de o utilizador jogar uma peça, guardar o jogo, jogar créditos ou peças especiais</w:t>
      </w:r>
    </w:p>
    <w:p w14:paraId="746AA17B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MiniGame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representa o estado enquanto o utilizador joga o minijogo</w:t>
      </w:r>
    </w:p>
    <w:p w14:paraId="39C1F182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NamePlayers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representa o estado enquanto o utilizador nomeia os jogadores de um novo jogo</w:t>
      </w:r>
    </w:p>
    <w:p w14:paraId="605ACB96" w14:textId="77777777" w:rsidR="003D3A53" w:rsidRPr="00493240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PassarTurno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representa o estado enquanto o utilizador não passa o turno</w:t>
      </w:r>
    </w:p>
    <w:p w14:paraId="16411EA6" w14:textId="2394F496" w:rsidR="003D3A53" w:rsidRDefault="003D3A53" w:rsidP="0049324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auto"/>
          <w:lang w:bidi="pt-PT"/>
        </w:rPr>
      </w:pPr>
      <w:r w:rsidRPr="00493240">
        <w:rPr>
          <w:rFonts w:ascii="Arial" w:hAnsi="Arial" w:cs="Arial"/>
          <w:color w:val="auto"/>
          <w:lang w:bidi="pt-PT"/>
        </w:rPr>
        <w:t xml:space="preserve">Classe </w:t>
      </w:r>
      <w:proofErr w:type="spellStart"/>
      <w:r w:rsidRPr="00493240">
        <w:rPr>
          <w:rFonts w:ascii="Arial" w:hAnsi="Arial" w:cs="Arial"/>
          <w:color w:val="auto"/>
          <w:lang w:bidi="pt-PT"/>
        </w:rPr>
        <w:t>EstadoAdapter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-&gt; Classe que </w:t>
      </w:r>
      <w:proofErr w:type="spellStart"/>
      <w:r w:rsidRPr="00493240">
        <w:rPr>
          <w:rFonts w:ascii="Arial" w:hAnsi="Arial" w:cs="Arial"/>
          <w:color w:val="auto"/>
          <w:lang w:bidi="pt-PT"/>
        </w:rPr>
        <w:t>implenta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a interface </w:t>
      </w:r>
      <w:proofErr w:type="spellStart"/>
      <w:r w:rsidRPr="00493240">
        <w:rPr>
          <w:rFonts w:ascii="Arial" w:hAnsi="Arial" w:cs="Arial"/>
          <w:color w:val="auto"/>
          <w:lang w:bidi="pt-PT"/>
        </w:rPr>
        <w:t>IEstado</w:t>
      </w:r>
      <w:proofErr w:type="spellEnd"/>
      <w:r w:rsidRPr="00493240">
        <w:rPr>
          <w:rFonts w:ascii="Arial" w:hAnsi="Arial" w:cs="Arial"/>
          <w:color w:val="auto"/>
          <w:lang w:bidi="pt-PT"/>
        </w:rPr>
        <w:t xml:space="preserve"> e da qual derivam as classes dos estados</w:t>
      </w:r>
    </w:p>
    <w:p w14:paraId="2477EC0C" w14:textId="1C2D3F38" w:rsidR="00493240" w:rsidRDefault="00493240">
      <w:pPr>
        <w:rPr>
          <w:rFonts w:ascii="Arial" w:hAnsi="Arial" w:cs="Arial"/>
          <w:color w:val="auto"/>
          <w:lang w:bidi="pt-PT"/>
        </w:rPr>
      </w:pPr>
      <w:r>
        <w:rPr>
          <w:rFonts w:ascii="Arial" w:hAnsi="Arial" w:cs="Arial"/>
          <w:color w:val="auto"/>
          <w:lang w:bidi="pt-PT"/>
        </w:rPr>
        <w:br w:type="page"/>
      </w:r>
    </w:p>
    <w:p w14:paraId="0382E306" w14:textId="5732BF33" w:rsidR="003D3A53" w:rsidRPr="00C15434" w:rsidRDefault="003D3A53" w:rsidP="003D3A53">
      <w:pPr>
        <w:pStyle w:val="Ttulo1"/>
        <w:numPr>
          <w:ilvl w:val="0"/>
          <w:numId w:val="16"/>
        </w:numPr>
        <w:rPr>
          <w:rFonts w:ascii="Arial" w:hAnsi="Arial" w:cs="Arial"/>
          <w:lang w:bidi="pt-PT"/>
        </w:rPr>
      </w:pPr>
      <w:r w:rsidRPr="00C15434">
        <w:rPr>
          <w:rFonts w:ascii="Arial" w:hAnsi="Arial" w:cs="Arial"/>
          <w:lang w:bidi="pt-PT"/>
        </w:rPr>
        <w:lastRenderedPageBreak/>
        <w:t>Descrição do relacionamento entre as classes</w:t>
      </w:r>
    </w:p>
    <w:p w14:paraId="50DDFBBE" w14:textId="77777777" w:rsidR="003D3A53" w:rsidRPr="00C15434" w:rsidRDefault="003D3A53" w:rsidP="003D3A53">
      <w:pPr>
        <w:rPr>
          <w:rFonts w:ascii="Arial" w:hAnsi="Arial" w:cs="Arial"/>
          <w:lang w:bidi="pt-PT"/>
        </w:rPr>
      </w:pPr>
    </w:p>
    <w:p w14:paraId="6DACEAA3" w14:textId="519572D9" w:rsidR="00493240" w:rsidRDefault="00B0441A">
      <w:pPr>
        <w:rPr>
          <w:rFonts w:ascii="Arial" w:hAnsi="Arial" w:cs="Arial"/>
          <w:lang w:bidi="pt-PT"/>
        </w:rPr>
      </w:pPr>
      <w:r w:rsidRPr="00B0441A">
        <w:rPr>
          <w:rFonts w:ascii="Arial" w:hAnsi="Arial" w:cs="Arial"/>
          <w:lang w:bidi="pt-PT"/>
        </w:rPr>
        <w:drawing>
          <wp:inline distT="0" distB="0" distL="0" distR="0" wp14:anchorId="6D63C094" wp14:editId="3C09B2C0">
            <wp:extent cx="5274310" cy="3423920"/>
            <wp:effectExtent l="0" t="0" r="2540" b="5080"/>
            <wp:docPr id="1" name="Imagem 1" descr="Uma imagem com texto, monitor, captura de ecrã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onitor, captura de ecrã, pared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240">
        <w:rPr>
          <w:rFonts w:ascii="Arial" w:hAnsi="Arial" w:cs="Arial"/>
          <w:lang w:bidi="pt-PT"/>
        </w:rPr>
        <w:br w:type="page"/>
      </w:r>
    </w:p>
    <w:p w14:paraId="33112033" w14:textId="4D941E99" w:rsidR="003D3A53" w:rsidRDefault="003D3A53" w:rsidP="003D3A53">
      <w:pPr>
        <w:pStyle w:val="Ttulo1"/>
        <w:numPr>
          <w:ilvl w:val="0"/>
          <w:numId w:val="16"/>
        </w:numPr>
        <w:rPr>
          <w:rFonts w:ascii="Arial" w:hAnsi="Arial" w:cs="Arial"/>
          <w:lang w:bidi="pt-PT"/>
        </w:rPr>
      </w:pPr>
      <w:r w:rsidRPr="00C15434">
        <w:rPr>
          <w:rFonts w:ascii="Arial" w:hAnsi="Arial" w:cs="Arial"/>
          <w:lang w:bidi="pt-PT"/>
        </w:rPr>
        <w:lastRenderedPageBreak/>
        <w:t>Funcionalidades implementadas</w:t>
      </w:r>
    </w:p>
    <w:p w14:paraId="4666A554" w14:textId="77777777" w:rsidR="005667DF" w:rsidRPr="005667DF" w:rsidRDefault="005667DF" w:rsidP="005667DF">
      <w:pPr>
        <w:rPr>
          <w:lang w:bidi="pt-PT"/>
        </w:rPr>
      </w:pPr>
    </w:p>
    <w:tbl>
      <w:tblPr>
        <w:tblW w:w="8924" w:type="dxa"/>
        <w:tblInd w:w="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560"/>
        <w:gridCol w:w="1878"/>
      </w:tblGrid>
      <w:tr w:rsidR="005667DF" w14:paraId="56746956" w14:textId="19F44EAB" w:rsidTr="005667DF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5486" w:type="dxa"/>
          </w:tcPr>
          <w:p w14:paraId="6972069B" w14:textId="2E47AAB5" w:rsidR="005667DF" w:rsidRPr="005667DF" w:rsidRDefault="005667DF" w:rsidP="00303B33">
            <w:pPr>
              <w:rPr>
                <w:b/>
                <w:bCs/>
                <w:lang w:bidi="pt-PT"/>
              </w:rPr>
            </w:pPr>
            <w:r w:rsidRPr="005667DF">
              <w:rPr>
                <w:b/>
                <w:bCs/>
                <w:lang w:bidi="pt-PT"/>
              </w:rPr>
              <w:t>Funcionalidades</w:t>
            </w:r>
          </w:p>
        </w:tc>
        <w:tc>
          <w:tcPr>
            <w:tcW w:w="1560" w:type="dxa"/>
            <w:shd w:val="clear" w:color="auto" w:fill="auto"/>
          </w:tcPr>
          <w:p w14:paraId="6E26DF86" w14:textId="16A1E2C1" w:rsidR="005667DF" w:rsidRDefault="005667DF">
            <w:pPr>
              <w:rPr>
                <w:lang w:bidi="pt-PT"/>
              </w:rPr>
            </w:pPr>
            <w:r>
              <w:rPr>
                <w:lang w:bidi="pt-PT"/>
              </w:rPr>
              <w:t>Implementado</w:t>
            </w:r>
          </w:p>
        </w:tc>
        <w:tc>
          <w:tcPr>
            <w:tcW w:w="1878" w:type="dxa"/>
          </w:tcPr>
          <w:p w14:paraId="4C7ABAFB" w14:textId="40EF4D8E" w:rsidR="005667DF" w:rsidRDefault="005667DF">
            <w:pPr>
              <w:rPr>
                <w:lang w:bidi="pt-PT"/>
              </w:rPr>
            </w:pPr>
            <w:r>
              <w:rPr>
                <w:lang w:bidi="pt-PT"/>
              </w:rPr>
              <w:t>Por Implementar</w:t>
            </w:r>
          </w:p>
        </w:tc>
      </w:tr>
      <w:tr w:rsidR="005667DF" w14:paraId="2DE49EF1" w14:textId="77777777" w:rsidTr="005667DF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5486" w:type="dxa"/>
          </w:tcPr>
          <w:p w14:paraId="21965BE4" w14:textId="20E41065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Implementação do jogo em modo de texto</w:t>
            </w:r>
          </w:p>
        </w:tc>
        <w:tc>
          <w:tcPr>
            <w:tcW w:w="1560" w:type="dxa"/>
            <w:shd w:val="clear" w:color="auto" w:fill="auto"/>
          </w:tcPr>
          <w:p w14:paraId="205001FD" w14:textId="0E6CA545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3868F751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573BAB40" w14:textId="1B55C2A2" w:rsidTr="005667DF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5486" w:type="dxa"/>
          </w:tcPr>
          <w:p w14:paraId="4C52AA20" w14:textId="3E33A3C4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Suporte para dois jogadores humanos</w:t>
            </w:r>
          </w:p>
        </w:tc>
        <w:tc>
          <w:tcPr>
            <w:tcW w:w="1560" w:type="dxa"/>
            <w:shd w:val="clear" w:color="auto" w:fill="auto"/>
          </w:tcPr>
          <w:p w14:paraId="1A5558C8" w14:textId="790CEE6D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44188137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75FA2631" w14:textId="4E0B0431" w:rsidTr="005667D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5486" w:type="dxa"/>
          </w:tcPr>
          <w:p w14:paraId="69544441" w14:textId="6C6BE80E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Suporte para dois jogadores AI</w:t>
            </w:r>
          </w:p>
        </w:tc>
        <w:tc>
          <w:tcPr>
            <w:tcW w:w="1560" w:type="dxa"/>
            <w:shd w:val="clear" w:color="auto" w:fill="auto"/>
          </w:tcPr>
          <w:p w14:paraId="60CB654D" w14:textId="0023CBCE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17ACA69E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55CF3C44" w14:textId="0F00AA71" w:rsidTr="005667D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486" w:type="dxa"/>
          </w:tcPr>
          <w:p w14:paraId="68F09272" w14:textId="24191813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Suporte para um jogador humano e um jogador AI</w:t>
            </w:r>
          </w:p>
        </w:tc>
        <w:tc>
          <w:tcPr>
            <w:tcW w:w="1560" w:type="dxa"/>
            <w:shd w:val="clear" w:color="auto" w:fill="auto"/>
          </w:tcPr>
          <w:p w14:paraId="702EFDE5" w14:textId="784E4937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27977563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64B9D02C" w14:textId="78032802" w:rsidTr="005667DF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486" w:type="dxa"/>
          </w:tcPr>
          <w:p w14:paraId="188B1CA5" w14:textId="06A01AED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Gravação do jogo</w:t>
            </w:r>
          </w:p>
        </w:tc>
        <w:tc>
          <w:tcPr>
            <w:tcW w:w="1560" w:type="dxa"/>
            <w:shd w:val="clear" w:color="auto" w:fill="auto"/>
          </w:tcPr>
          <w:p w14:paraId="2BD6A662" w14:textId="6E5BC9B3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2C22BBAE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48AE0AB1" w14:textId="167693B3" w:rsidTr="005667DF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5486" w:type="dxa"/>
          </w:tcPr>
          <w:p w14:paraId="1C575524" w14:textId="51074FEC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Carregamento do jogo</w:t>
            </w:r>
          </w:p>
        </w:tc>
        <w:tc>
          <w:tcPr>
            <w:tcW w:w="1560" w:type="dxa"/>
            <w:shd w:val="clear" w:color="auto" w:fill="auto"/>
          </w:tcPr>
          <w:p w14:paraId="5D6A0E28" w14:textId="5255D6E1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5E0D040E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6C0031A9" w14:textId="7407F426" w:rsidTr="005667DF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486" w:type="dxa"/>
          </w:tcPr>
          <w:p w14:paraId="6EC88819" w14:textId="289036A3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Peças Especiais</w:t>
            </w:r>
          </w:p>
        </w:tc>
        <w:tc>
          <w:tcPr>
            <w:tcW w:w="1560" w:type="dxa"/>
            <w:shd w:val="clear" w:color="auto" w:fill="auto"/>
          </w:tcPr>
          <w:p w14:paraId="1E1A24BD" w14:textId="42216382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702E5614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60DDEC07" w14:textId="393BA9B7" w:rsidTr="005667DF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5486" w:type="dxa"/>
          </w:tcPr>
          <w:p w14:paraId="410C75F4" w14:textId="5B12D920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 xml:space="preserve">Minijogo </w:t>
            </w:r>
            <w:proofErr w:type="spellStart"/>
            <w:r>
              <w:rPr>
                <w:lang w:bidi="pt-PT"/>
              </w:rPr>
              <w:t>RandomContas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615E424" w14:textId="15F3500A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40EA9597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604347FD" w14:textId="40BDC967" w:rsidTr="005667DF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5486" w:type="dxa"/>
          </w:tcPr>
          <w:p w14:paraId="254598F5" w14:textId="0801EA62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 xml:space="preserve">Minijogo </w:t>
            </w:r>
            <w:proofErr w:type="spellStart"/>
            <w:r>
              <w:rPr>
                <w:lang w:bidi="pt-PT"/>
              </w:rPr>
              <w:t>EscrevePalavras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A09AD1E" w14:textId="325252FF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4BE448A3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08269A7A" w14:textId="4FD0D3AE" w:rsidTr="005667DF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5486" w:type="dxa"/>
          </w:tcPr>
          <w:p w14:paraId="08305C99" w14:textId="1130DD82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Créditos</w:t>
            </w:r>
          </w:p>
        </w:tc>
        <w:tc>
          <w:tcPr>
            <w:tcW w:w="1560" w:type="dxa"/>
            <w:shd w:val="clear" w:color="auto" w:fill="auto"/>
          </w:tcPr>
          <w:p w14:paraId="425D1620" w14:textId="1B46BF6E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1955A7E9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08FA395D" w14:textId="3D394D96" w:rsidTr="005667DF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5486" w:type="dxa"/>
          </w:tcPr>
          <w:p w14:paraId="59A08E95" w14:textId="2A3751B0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Histórico</w:t>
            </w:r>
          </w:p>
        </w:tc>
        <w:tc>
          <w:tcPr>
            <w:tcW w:w="1560" w:type="dxa"/>
            <w:shd w:val="clear" w:color="auto" w:fill="auto"/>
          </w:tcPr>
          <w:p w14:paraId="7F8AC025" w14:textId="042A9AAF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5A625918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65933A55" w14:textId="255F5619" w:rsidTr="005667DF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5486" w:type="dxa"/>
          </w:tcPr>
          <w:p w14:paraId="7FB194D4" w14:textId="7EA6F04A" w:rsidR="005667DF" w:rsidRDefault="005667DF" w:rsidP="00303B33">
            <w:pPr>
              <w:rPr>
                <w:lang w:bidi="pt-PT"/>
              </w:rPr>
            </w:pPr>
            <w:proofErr w:type="spellStart"/>
            <w:r>
              <w:rPr>
                <w:lang w:bidi="pt-PT"/>
              </w:rPr>
              <w:t>Logs</w:t>
            </w:r>
            <w:proofErr w:type="spellEnd"/>
            <w:r>
              <w:rPr>
                <w:lang w:bidi="pt-PT"/>
              </w:rPr>
              <w:t xml:space="preserve"> Máquina Estados</w:t>
            </w:r>
          </w:p>
        </w:tc>
        <w:tc>
          <w:tcPr>
            <w:tcW w:w="1560" w:type="dxa"/>
            <w:shd w:val="clear" w:color="auto" w:fill="auto"/>
          </w:tcPr>
          <w:p w14:paraId="5AA77729" w14:textId="717CD621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  <w:tc>
          <w:tcPr>
            <w:tcW w:w="1878" w:type="dxa"/>
          </w:tcPr>
          <w:p w14:paraId="5576B906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</w:tr>
      <w:tr w:rsidR="005667DF" w14:paraId="1E316C31" w14:textId="69FACD4E" w:rsidTr="005667D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5486" w:type="dxa"/>
          </w:tcPr>
          <w:p w14:paraId="64A8E883" w14:textId="53DB1A2F" w:rsidR="005667DF" w:rsidRDefault="005667DF" w:rsidP="00303B33">
            <w:pPr>
              <w:rPr>
                <w:lang w:bidi="pt-PT"/>
              </w:rPr>
            </w:pPr>
            <w:r>
              <w:rPr>
                <w:lang w:bidi="pt-PT"/>
              </w:rPr>
              <w:t>Implementação do jogo em modo gráfico</w:t>
            </w:r>
          </w:p>
        </w:tc>
        <w:tc>
          <w:tcPr>
            <w:tcW w:w="1560" w:type="dxa"/>
            <w:shd w:val="clear" w:color="auto" w:fill="auto"/>
          </w:tcPr>
          <w:p w14:paraId="3EECD197" w14:textId="77777777" w:rsidR="005667DF" w:rsidRDefault="005667DF" w:rsidP="005667DF">
            <w:pPr>
              <w:jc w:val="center"/>
              <w:rPr>
                <w:lang w:bidi="pt-PT"/>
              </w:rPr>
            </w:pPr>
          </w:p>
        </w:tc>
        <w:tc>
          <w:tcPr>
            <w:tcW w:w="1878" w:type="dxa"/>
          </w:tcPr>
          <w:p w14:paraId="55A30D24" w14:textId="5D2FB6C8" w:rsidR="005667DF" w:rsidRDefault="005667DF" w:rsidP="005667DF">
            <w:pPr>
              <w:jc w:val="center"/>
              <w:rPr>
                <w:lang w:bidi="pt-PT"/>
              </w:rPr>
            </w:pPr>
            <w:r>
              <w:rPr>
                <w:lang w:bidi="pt-PT"/>
              </w:rPr>
              <w:t>X</w:t>
            </w:r>
          </w:p>
        </w:tc>
      </w:tr>
    </w:tbl>
    <w:p w14:paraId="7DCC251A" w14:textId="77777777" w:rsidR="00303B33" w:rsidRPr="00303B33" w:rsidRDefault="00303B33" w:rsidP="00B64F39">
      <w:pPr>
        <w:rPr>
          <w:lang w:bidi="pt-PT"/>
        </w:rPr>
      </w:pPr>
    </w:p>
    <w:sectPr w:rsidR="00303B33" w:rsidRPr="00303B33" w:rsidSect="0089714F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659C" w14:textId="77777777" w:rsidR="00891F21" w:rsidRDefault="00891F21" w:rsidP="00C6554A">
      <w:pPr>
        <w:spacing w:before="0" w:after="0" w:line="240" w:lineRule="auto"/>
      </w:pPr>
      <w:r>
        <w:separator/>
      </w:r>
    </w:p>
  </w:endnote>
  <w:endnote w:type="continuationSeparator" w:id="0">
    <w:p w14:paraId="37D270D7" w14:textId="77777777" w:rsidR="00891F21" w:rsidRDefault="00891F2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B6FF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F12C" w14:textId="77777777" w:rsidR="00891F21" w:rsidRDefault="00891F2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A3D8CF1" w14:textId="77777777" w:rsidR="00891F21" w:rsidRDefault="00891F2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B4152E1"/>
    <w:multiLevelType w:val="hybridMultilevel"/>
    <w:tmpl w:val="57C462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A26D7A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DEC34F1"/>
    <w:multiLevelType w:val="hybridMultilevel"/>
    <w:tmpl w:val="13364D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D80"/>
    <w:multiLevelType w:val="hybridMultilevel"/>
    <w:tmpl w:val="BBDEE8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2E37F9"/>
    <w:multiLevelType w:val="hybridMultilevel"/>
    <w:tmpl w:val="0C080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6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91"/>
    <w:rsid w:val="0000488B"/>
    <w:rsid w:val="000136F8"/>
    <w:rsid w:val="00021771"/>
    <w:rsid w:val="00036E88"/>
    <w:rsid w:val="00073CC7"/>
    <w:rsid w:val="00075148"/>
    <w:rsid w:val="000B070D"/>
    <w:rsid w:val="000C0191"/>
    <w:rsid w:val="000F0CAC"/>
    <w:rsid w:val="00102E1B"/>
    <w:rsid w:val="001038AD"/>
    <w:rsid w:val="001222D1"/>
    <w:rsid w:val="0012566A"/>
    <w:rsid w:val="001361DF"/>
    <w:rsid w:val="00151457"/>
    <w:rsid w:val="001574C4"/>
    <w:rsid w:val="00171E2F"/>
    <w:rsid w:val="00175AAD"/>
    <w:rsid w:val="00184236"/>
    <w:rsid w:val="00191C0A"/>
    <w:rsid w:val="001C64D2"/>
    <w:rsid w:val="001D072B"/>
    <w:rsid w:val="001F160B"/>
    <w:rsid w:val="002469A2"/>
    <w:rsid w:val="002554CD"/>
    <w:rsid w:val="0026399C"/>
    <w:rsid w:val="00276969"/>
    <w:rsid w:val="00293B83"/>
    <w:rsid w:val="002B37E3"/>
    <w:rsid w:val="002B4294"/>
    <w:rsid w:val="002D5402"/>
    <w:rsid w:val="002D6ED2"/>
    <w:rsid w:val="003012E5"/>
    <w:rsid w:val="00301B70"/>
    <w:rsid w:val="00303B33"/>
    <w:rsid w:val="00311A7B"/>
    <w:rsid w:val="003126B5"/>
    <w:rsid w:val="003275AA"/>
    <w:rsid w:val="00333D0D"/>
    <w:rsid w:val="00341C13"/>
    <w:rsid w:val="003430CA"/>
    <w:rsid w:val="00360660"/>
    <w:rsid w:val="0036555C"/>
    <w:rsid w:val="00391D53"/>
    <w:rsid w:val="003A3CBF"/>
    <w:rsid w:val="003A454B"/>
    <w:rsid w:val="003D3A53"/>
    <w:rsid w:val="004116B5"/>
    <w:rsid w:val="00422E1D"/>
    <w:rsid w:val="00437103"/>
    <w:rsid w:val="00474E8B"/>
    <w:rsid w:val="00493240"/>
    <w:rsid w:val="00494975"/>
    <w:rsid w:val="004B6CF3"/>
    <w:rsid w:val="004C049F"/>
    <w:rsid w:val="004D7635"/>
    <w:rsid w:val="005000E2"/>
    <w:rsid w:val="00502062"/>
    <w:rsid w:val="00514B8A"/>
    <w:rsid w:val="00516588"/>
    <w:rsid w:val="00522944"/>
    <w:rsid w:val="005667DF"/>
    <w:rsid w:val="00581E32"/>
    <w:rsid w:val="00593A04"/>
    <w:rsid w:val="005952B5"/>
    <w:rsid w:val="005C3A7C"/>
    <w:rsid w:val="005C5FC8"/>
    <w:rsid w:val="005D1917"/>
    <w:rsid w:val="005D4FB8"/>
    <w:rsid w:val="00610AA6"/>
    <w:rsid w:val="00622F11"/>
    <w:rsid w:val="00646FF9"/>
    <w:rsid w:val="0064750D"/>
    <w:rsid w:val="00684D69"/>
    <w:rsid w:val="0069405E"/>
    <w:rsid w:val="0069584F"/>
    <w:rsid w:val="006A2868"/>
    <w:rsid w:val="006A3CE7"/>
    <w:rsid w:val="006B71E0"/>
    <w:rsid w:val="006D7019"/>
    <w:rsid w:val="006E467E"/>
    <w:rsid w:val="006F1C2D"/>
    <w:rsid w:val="00724053"/>
    <w:rsid w:val="00740938"/>
    <w:rsid w:val="0074496A"/>
    <w:rsid w:val="00756A04"/>
    <w:rsid w:val="00772CD7"/>
    <w:rsid w:val="00791AAF"/>
    <w:rsid w:val="00792AB9"/>
    <w:rsid w:val="00793FE0"/>
    <w:rsid w:val="00794AAA"/>
    <w:rsid w:val="007C394E"/>
    <w:rsid w:val="007C44FC"/>
    <w:rsid w:val="007F0C7C"/>
    <w:rsid w:val="007F3CEB"/>
    <w:rsid w:val="00802D60"/>
    <w:rsid w:val="00822504"/>
    <w:rsid w:val="00891F21"/>
    <w:rsid w:val="00896BF6"/>
    <w:rsid w:val="0089714F"/>
    <w:rsid w:val="008A3484"/>
    <w:rsid w:val="008B0ECF"/>
    <w:rsid w:val="008B19B6"/>
    <w:rsid w:val="008C55A7"/>
    <w:rsid w:val="008D42FA"/>
    <w:rsid w:val="008E5D6D"/>
    <w:rsid w:val="008F05A9"/>
    <w:rsid w:val="0090291D"/>
    <w:rsid w:val="00930749"/>
    <w:rsid w:val="00935482"/>
    <w:rsid w:val="00991B0E"/>
    <w:rsid w:val="00992923"/>
    <w:rsid w:val="0099567C"/>
    <w:rsid w:val="009A1D8C"/>
    <w:rsid w:val="009B051D"/>
    <w:rsid w:val="009C7B2D"/>
    <w:rsid w:val="009E5BE6"/>
    <w:rsid w:val="009E7E42"/>
    <w:rsid w:val="00A2146C"/>
    <w:rsid w:val="00A32C64"/>
    <w:rsid w:val="00A848F7"/>
    <w:rsid w:val="00AA06E4"/>
    <w:rsid w:val="00AC197A"/>
    <w:rsid w:val="00AC2413"/>
    <w:rsid w:val="00AE3078"/>
    <w:rsid w:val="00AE51C3"/>
    <w:rsid w:val="00AE7EF2"/>
    <w:rsid w:val="00AF5DAB"/>
    <w:rsid w:val="00AF6D5B"/>
    <w:rsid w:val="00B0441A"/>
    <w:rsid w:val="00B04AFB"/>
    <w:rsid w:val="00B1399F"/>
    <w:rsid w:val="00B262E7"/>
    <w:rsid w:val="00B45BA2"/>
    <w:rsid w:val="00B54C68"/>
    <w:rsid w:val="00B617C6"/>
    <w:rsid w:val="00B62BF5"/>
    <w:rsid w:val="00B64F39"/>
    <w:rsid w:val="00B8390B"/>
    <w:rsid w:val="00B96CEA"/>
    <w:rsid w:val="00B96EFE"/>
    <w:rsid w:val="00BD3D0F"/>
    <w:rsid w:val="00C00A7F"/>
    <w:rsid w:val="00C11DDD"/>
    <w:rsid w:val="00C12279"/>
    <w:rsid w:val="00C15434"/>
    <w:rsid w:val="00C21381"/>
    <w:rsid w:val="00C361B2"/>
    <w:rsid w:val="00C41C3A"/>
    <w:rsid w:val="00C6554A"/>
    <w:rsid w:val="00C834C1"/>
    <w:rsid w:val="00CA6D35"/>
    <w:rsid w:val="00CA7033"/>
    <w:rsid w:val="00CC6894"/>
    <w:rsid w:val="00CE2938"/>
    <w:rsid w:val="00CF0A94"/>
    <w:rsid w:val="00CF54B0"/>
    <w:rsid w:val="00CF5941"/>
    <w:rsid w:val="00D00D76"/>
    <w:rsid w:val="00D30007"/>
    <w:rsid w:val="00D418EF"/>
    <w:rsid w:val="00D42449"/>
    <w:rsid w:val="00D55D1B"/>
    <w:rsid w:val="00D8231B"/>
    <w:rsid w:val="00DE713C"/>
    <w:rsid w:val="00DF7EBA"/>
    <w:rsid w:val="00E109A1"/>
    <w:rsid w:val="00E14C0A"/>
    <w:rsid w:val="00E412EF"/>
    <w:rsid w:val="00E47A8D"/>
    <w:rsid w:val="00E65C74"/>
    <w:rsid w:val="00E76D39"/>
    <w:rsid w:val="00EA4A43"/>
    <w:rsid w:val="00ED128D"/>
    <w:rsid w:val="00ED7C44"/>
    <w:rsid w:val="00EE368F"/>
    <w:rsid w:val="00EE3F71"/>
    <w:rsid w:val="00EE5704"/>
    <w:rsid w:val="00F2236E"/>
    <w:rsid w:val="00F24C9A"/>
    <w:rsid w:val="00F74ADB"/>
    <w:rsid w:val="00F96469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426D3"/>
  <w15:chartTrackingRefBased/>
  <w15:docId w15:val="{2B9AB18E-892C-4784-9A84-A0087F27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numPr>
        <w:numId w:val="17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numPr>
        <w:ilvl w:val="1"/>
        <w:numId w:val="17"/>
      </w:numPr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361DF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361DF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3CC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422E1D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361DF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361DF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Roaming\Microsoft\Templates\Relat&#243;rio%20para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7F93693420D4E8F008DA99A6B8040" ma:contentTypeVersion="2" ma:contentTypeDescription="Create a new document." ma:contentTypeScope="" ma:versionID="b8e4d7ec2c3d8d1d6562993306f41148">
  <xsd:schema xmlns:xsd="http://www.w3.org/2001/XMLSchema" xmlns:xs="http://www.w3.org/2001/XMLSchema" xmlns:p="http://schemas.microsoft.com/office/2006/metadata/properties" xmlns:ns3="3460a53b-9e45-495f-82b2-6d6014474f4b" targetNamespace="http://schemas.microsoft.com/office/2006/metadata/properties" ma:root="true" ma:fieldsID="190101f89d632cebc7534f1388dd21e4" ns3:_="">
    <xsd:import namespace="3460a53b-9e45-495f-82b2-6d601447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0a53b-9e45-495f-82b2-6d6014474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0AE74D-E1C3-4DD3-8FC1-88CAE6B169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B8742-3FC2-4637-9A86-8CEC2FDE38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57515-EB81-40A9-901D-E4C721AE5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0a53b-9e45-495f-82b2-6d601447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para estudante com fotografia.dotx</Template>
  <TotalTime>248</TotalTime>
  <Pages>7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Carreira Pereira</dc:creator>
  <cp:keywords/>
  <dc:description/>
  <cp:lastModifiedBy>Daniel Carreira</cp:lastModifiedBy>
  <cp:revision>174</cp:revision>
  <dcterms:created xsi:type="dcterms:W3CDTF">2021-05-23T03:34:00Z</dcterms:created>
  <dcterms:modified xsi:type="dcterms:W3CDTF">2021-05-23T18:45:00Z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0x010100E867F93693420D4E8F008DA99A6B8040</vt:lpwstr>
  </property>
</Properties>
</file>